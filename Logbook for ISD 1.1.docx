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2CFC6364" w14:textId="77777777"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14:paraId="161B8B80" w14:textId="77777777" w:rsidTr="144C6F7C">
            <w:tc>
              <w:tcPr>
                <w:tcW w:w="9274"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697DB1D1" w14:textId="77777777" w:rsidR="005B5242" w:rsidRDefault="144C6F7C" w:rsidP="144C6F7C">
                    <w:pPr>
                      <w:pStyle w:val="Title"/>
                      <w:jc w:val="center"/>
                      <w:rPr>
                        <w:sz w:val="96"/>
                        <w:szCs w:val="96"/>
                      </w:rPr>
                    </w:pPr>
                    <w:r w:rsidRPr="144C6F7C">
                      <w:rPr>
                        <w:sz w:val="96"/>
                        <w:szCs w:val="96"/>
                      </w:rPr>
                      <w:t>Logbook for ISD</w:t>
                    </w:r>
                  </w:p>
                </w:sdtContent>
              </w:sdt>
              <w:p w14:paraId="665F1CC3" w14:textId="77777777" w:rsidR="144C6F7C" w:rsidRDefault="144C6F7C"/>
            </w:tc>
          </w:tr>
          <w:tr w:rsidR="005B5242" w14:paraId="0DEB14F7" w14:textId="77777777" w:rsidTr="144C6F7C">
            <w:tc>
              <w:tcPr>
                <w:tcW w:w="0" w:type="auto"/>
                <w:vAlign w:val="bottom"/>
              </w:tcPr>
              <w:p w14:paraId="2D220A1F" w14:textId="6C3E3861" w:rsidR="005B5242" w:rsidRDefault="144C6F7C" w:rsidP="00D61039">
                <w:pPr>
                  <w:pStyle w:val="Heading2"/>
                  <w:jc w:val="center"/>
                </w:pPr>
                <w:r>
                  <w:t xml:space="preserve">Yeva Dyomina 21364018 </w:t>
                </w:r>
              </w:p>
            </w:tc>
          </w:tr>
          <w:tr w:rsidR="005B5242" w14:paraId="46B8BA00" w14:textId="77777777" w:rsidTr="144C6F7C">
            <w:tc>
              <w:tcPr>
                <w:tcW w:w="0" w:type="auto"/>
                <w:vAlign w:val="bottom"/>
              </w:tcPr>
              <w:p w14:paraId="0E900912" w14:textId="77777777" w:rsidR="005B5242" w:rsidRDefault="005B5242">
                <w:pPr>
                  <w:jc w:val="center"/>
                </w:pPr>
              </w:p>
            </w:tc>
          </w:tr>
          <w:tr w:rsidR="005B5242" w14:paraId="06138127" w14:textId="77777777" w:rsidTr="144C6F7C">
            <w:tc>
              <w:tcPr>
                <w:tcW w:w="0" w:type="auto"/>
                <w:vAlign w:val="bottom"/>
              </w:tcPr>
              <w:p w14:paraId="37C47043" w14:textId="77777777" w:rsidR="005B5242" w:rsidRDefault="005B5242">
                <w:pPr>
                  <w:jc w:val="center"/>
                </w:pPr>
              </w:p>
            </w:tc>
          </w:tr>
        </w:tbl>
        <w:p w14:paraId="354E5B3C" w14:textId="77777777"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1A0ECAC4" w14:textId="77777777" w:rsidR="005B5242" w:rsidRDefault="144C6F7C">
          <w:pPr>
            <w:pStyle w:val="Title"/>
          </w:pPr>
          <w:r w:rsidRPr="144C6F7C">
            <w:rPr>
              <w:lang w:val="en-GB"/>
            </w:rPr>
            <w:t>Logbook for ISD</w:t>
          </w:r>
        </w:p>
      </w:sdtContent>
    </w:sdt>
    <w:p w14:paraId="44857CFF" w14:textId="12647A2D" w:rsidR="00FE4316" w:rsidRDefault="00A934AC" w:rsidP="144C6F7C">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61039">
            <w:rPr>
              <w:lang w:val="en-GB"/>
            </w:rPr>
            <w:t>Yeva Dyomina 21364018</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14:paraId="50191A87" w14:textId="77777777" w:rsidR="00FE4316" w:rsidRDefault="144C6F7C">
          <w:pPr>
            <w:pStyle w:val="TOCHeading"/>
          </w:pPr>
          <w:r>
            <w:t>Contents</w:t>
          </w:r>
        </w:p>
        <w:p w14:paraId="6E1B895A" w14:textId="77777777"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14:paraId="31713982" w14:textId="77777777" w:rsidR="00B2656D" w:rsidRDefault="00A934AC">
          <w:pPr>
            <w:pStyle w:val="TOC1"/>
            <w:tabs>
              <w:tab w:val="right" w:leader="dot" w:pos="10070"/>
            </w:tabs>
            <w:rPr>
              <w:noProof/>
              <w:lang w:val="en-GB" w:eastAsia="en-GB"/>
            </w:rPr>
          </w:pPr>
          <w:hyperlink w:anchor="_Toc431296391" w:history="1">
            <w:r w:rsidR="00B2656D" w:rsidRPr="006F420C">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5FB7F4C9" w14:textId="77777777" w:rsidR="00B2656D" w:rsidRDefault="00A934AC">
          <w:pPr>
            <w:pStyle w:val="TOC2"/>
            <w:tabs>
              <w:tab w:val="right" w:leader="dot" w:pos="10070"/>
            </w:tabs>
            <w:rPr>
              <w:noProof/>
              <w:lang w:val="en-GB" w:eastAsia="en-GB"/>
            </w:rPr>
          </w:pPr>
          <w:hyperlink w:anchor="_Toc431296392"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2F36A494" w14:textId="77777777" w:rsidR="00B2656D" w:rsidRDefault="00A934AC">
          <w:pPr>
            <w:pStyle w:val="TOC2"/>
            <w:tabs>
              <w:tab w:val="right" w:leader="dot" w:pos="10070"/>
            </w:tabs>
            <w:rPr>
              <w:noProof/>
              <w:lang w:val="en-GB" w:eastAsia="en-GB"/>
            </w:rPr>
          </w:pPr>
          <w:hyperlink w:anchor="_Toc431296393"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5E548846" w14:textId="77777777" w:rsidR="00B2656D" w:rsidRDefault="00A934AC">
          <w:pPr>
            <w:pStyle w:val="TOC2"/>
            <w:tabs>
              <w:tab w:val="right" w:leader="dot" w:pos="10070"/>
            </w:tabs>
            <w:rPr>
              <w:noProof/>
              <w:lang w:val="en-GB" w:eastAsia="en-GB"/>
            </w:rPr>
          </w:pPr>
          <w:hyperlink w:anchor="_Toc431296394"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6BFCBC58" w14:textId="77777777" w:rsidR="00B2656D" w:rsidRDefault="00A934AC">
          <w:pPr>
            <w:pStyle w:val="TOC1"/>
            <w:tabs>
              <w:tab w:val="right" w:leader="dot" w:pos="10070"/>
            </w:tabs>
            <w:rPr>
              <w:noProof/>
              <w:lang w:val="en-GB" w:eastAsia="en-GB"/>
            </w:rPr>
          </w:pPr>
          <w:hyperlink w:anchor="_Toc431296395" w:history="1">
            <w:r w:rsidR="00B2656D" w:rsidRPr="006F420C">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59D270C8" w14:textId="77777777" w:rsidR="00B2656D" w:rsidRDefault="00A934AC">
          <w:pPr>
            <w:pStyle w:val="TOC2"/>
            <w:tabs>
              <w:tab w:val="right" w:leader="dot" w:pos="10070"/>
            </w:tabs>
            <w:rPr>
              <w:noProof/>
              <w:lang w:val="en-GB" w:eastAsia="en-GB"/>
            </w:rPr>
          </w:pPr>
          <w:hyperlink w:anchor="_Toc431296396"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793D8963" w14:textId="77777777" w:rsidR="00B2656D" w:rsidRDefault="00A934AC">
          <w:pPr>
            <w:pStyle w:val="TOC2"/>
            <w:tabs>
              <w:tab w:val="right" w:leader="dot" w:pos="10070"/>
            </w:tabs>
            <w:rPr>
              <w:noProof/>
              <w:lang w:val="en-GB" w:eastAsia="en-GB"/>
            </w:rPr>
          </w:pPr>
          <w:hyperlink w:anchor="_Toc431296397"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48CC87E9" w14:textId="77777777" w:rsidR="00B2656D" w:rsidRDefault="00A934AC">
          <w:pPr>
            <w:pStyle w:val="TOC2"/>
            <w:tabs>
              <w:tab w:val="right" w:leader="dot" w:pos="10070"/>
            </w:tabs>
            <w:rPr>
              <w:noProof/>
              <w:lang w:val="en-GB" w:eastAsia="en-GB"/>
            </w:rPr>
          </w:pPr>
          <w:hyperlink w:anchor="_Toc431296398"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6986D3AD" w14:textId="77777777" w:rsidR="00B2656D" w:rsidRDefault="00A934AC">
          <w:pPr>
            <w:pStyle w:val="TOC1"/>
            <w:tabs>
              <w:tab w:val="right" w:leader="dot" w:pos="10070"/>
            </w:tabs>
            <w:rPr>
              <w:noProof/>
              <w:lang w:val="en-GB" w:eastAsia="en-GB"/>
            </w:rPr>
          </w:pPr>
          <w:hyperlink w:anchor="_Toc431296399" w:history="1">
            <w:r w:rsidR="00B2656D" w:rsidRPr="006F420C">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74739279" w14:textId="77777777" w:rsidR="00B2656D" w:rsidRDefault="00A934AC">
          <w:pPr>
            <w:pStyle w:val="TOC2"/>
            <w:tabs>
              <w:tab w:val="right" w:leader="dot" w:pos="10070"/>
            </w:tabs>
            <w:rPr>
              <w:noProof/>
              <w:lang w:val="en-GB" w:eastAsia="en-GB"/>
            </w:rPr>
          </w:pPr>
          <w:hyperlink w:anchor="_Toc431296400"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10C72B1D" w14:textId="77777777" w:rsidR="00B2656D" w:rsidRDefault="00A934AC">
          <w:pPr>
            <w:pStyle w:val="TOC2"/>
            <w:tabs>
              <w:tab w:val="right" w:leader="dot" w:pos="10070"/>
            </w:tabs>
            <w:rPr>
              <w:noProof/>
              <w:lang w:val="en-GB" w:eastAsia="en-GB"/>
            </w:rPr>
          </w:pPr>
          <w:hyperlink w:anchor="_Toc431296401"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43CDB474" w14:textId="77777777" w:rsidR="00B2656D" w:rsidRDefault="00A934AC">
          <w:pPr>
            <w:pStyle w:val="TOC2"/>
            <w:tabs>
              <w:tab w:val="right" w:leader="dot" w:pos="10070"/>
            </w:tabs>
            <w:rPr>
              <w:noProof/>
              <w:lang w:val="en-GB" w:eastAsia="en-GB"/>
            </w:rPr>
          </w:pPr>
          <w:hyperlink w:anchor="_Toc431296402"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45909377" w14:textId="77777777" w:rsidR="00B2656D" w:rsidRDefault="00A934AC">
          <w:pPr>
            <w:pStyle w:val="TOC1"/>
            <w:tabs>
              <w:tab w:val="right" w:leader="dot" w:pos="10070"/>
            </w:tabs>
            <w:rPr>
              <w:noProof/>
              <w:lang w:val="en-GB" w:eastAsia="en-GB"/>
            </w:rPr>
          </w:pPr>
          <w:hyperlink w:anchor="_Toc431296403" w:history="1">
            <w:r w:rsidR="00B2656D" w:rsidRPr="006F420C">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56762774" w14:textId="77777777" w:rsidR="00B2656D" w:rsidRDefault="00A934AC">
          <w:pPr>
            <w:pStyle w:val="TOC2"/>
            <w:tabs>
              <w:tab w:val="right" w:leader="dot" w:pos="10070"/>
            </w:tabs>
            <w:rPr>
              <w:noProof/>
              <w:lang w:val="en-GB" w:eastAsia="en-GB"/>
            </w:rPr>
          </w:pPr>
          <w:hyperlink w:anchor="_Toc431296404"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0DD46436" w14:textId="77777777" w:rsidR="00B2656D" w:rsidRDefault="00A934AC">
          <w:pPr>
            <w:pStyle w:val="TOC2"/>
            <w:tabs>
              <w:tab w:val="right" w:leader="dot" w:pos="10070"/>
            </w:tabs>
            <w:rPr>
              <w:noProof/>
              <w:lang w:val="en-GB" w:eastAsia="en-GB"/>
            </w:rPr>
          </w:pPr>
          <w:hyperlink w:anchor="_Toc431296405"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281521A4" w14:textId="77777777" w:rsidR="00B2656D" w:rsidRDefault="00A934AC">
          <w:pPr>
            <w:pStyle w:val="TOC2"/>
            <w:tabs>
              <w:tab w:val="right" w:leader="dot" w:pos="10070"/>
            </w:tabs>
            <w:rPr>
              <w:noProof/>
              <w:lang w:val="en-GB" w:eastAsia="en-GB"/>
            </w:rPr>
          </w:pPr>
          <w:hyperlink w:anchor="_Toc431296406"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4DB868FE" w14:textId="77777777" w:rsidR="00FE4316" w:rsidRDefault="00FE4316">
          <w:r>
            <w:rPr>
              <w:b/>
              <w:bCs/>
              <w:noProof/>
            </w:rPr>
            <w:fldChar w:fldCharType="end"/>
          </w:r>
        </w:p>
      </w:sdtContent>
    </w:sdt>
    <w:p w14:paraId="36A0BF00" w14:textId="77777777" w:rsidR="00FE4316" w:rsidRDefault="00FE4316">
      <w:pPr>
        <w:spacing w:line="288" w:lineRule="auto"/>
      </w:pPr>
    </w:p>
    <w:p w14:paraId="4FCC3DF6" w14:textId="77777777" w:rsidR="00FE4316" w:rsidRDefault="00FE4316">
      <w:pPr>
        <w:spacing w:line="288" w:lineRule="auto"/>
      </w:pPr>
    </w:p>
    <w:p w14:paraId="6971F3D6" w14:textId="77777777" w:rsidR="00FE4316" w:rsidRDefault="00FE4316">
      <w:pPr>
        <w:spacing w:line="288" w:lineRule="auto"/>
      </w:pPr>
    </w:p>
    <w:p w14:paraId="53A4410B" w14:textId="77777777" w:rsidR="00FE4316" w:rsidRDefault="00FE4316">
      <w:pPr>
        <w:spacing w:line="288" w:lineRule="auto"/>
      </w:pPr>
    </w:p>
    <w:p w14:paraId="5F6016D7" w14:textId="77777777" w:rsidR="00FE4316" w:rsidRDefault="144C6F7C" w:rsidP="00FE4316">
      <w:pPr>
        <w:pStyle w:val="Heading1"/>
      </w:pPr>
      <w:bookmarkStart w:id="0" w:name="_Toc431296390"/>
      <w:r>
        <w:lastRenderedPageBreak/>
        <w:t>Introduction</w:t>
      </w:r>
      <w:bookmarkEnd w:id="0"/>
    </w:p>
    <w:p w14:paraId="045919C4" w14:textId="77777777" w:rsidR="00FE4316" w:rsidRDefault="00FE4316" w:rsidP="00FE4316"/>
    <w:p w14:paraId="693E17A4" w14:textId="77777777" w:rsidR="00FE4316" w:rsidRPr="00FE4316" w:rsidRDefault="144C6F7C" w:rsidP="00FE4316">
      <w:r>
        <w:t xml:space="preserve">A brief introduction to what you have done within the module and how your experience was with the exercises and the overall module. Probably up to half a page.  </w:t>
      </w:r>
    </w:p>
    <w:p w14:paraId="0E1DEB90" w14:textId="77777777" w:rsidR="00FE4316" w:rsidRDefault="00FE4316">
      <w:pPr>
        <w:spacing w:line="288" w:lineRule="auto"/>
      </w:pPr>
    </w:p>
    <w:p w14:paraId="2CE2A5E4" w14:textId="77777777" w:rsidR="00FE4316" w:rsidRDefault="00FE4316">
      <w:pPr>
        <w:spacing w:line="288" w:lineRule="auto"/>
      </w:pPr>
    </w:p>
    <w:p w14:paraId="0E02E69C" w14:textId="77777777" w:rsidR="00FE4316" w:rsidRDefault="00FE4316">
      <w:pPr>
        <w:spacing w:line="288" w:lineRule="auto"/>
      </w:pPr>
    </w:p>
    <w:p w14:paraId="2055ACCA" w14:textId="77777777" w:rsidR="00FE4316" w:rsidRDefault="00FE4316">
      <w:pPr>
        <w:spacing w:line="288" w:lineRule="auto"/>
      </w:pPr>
    </w:p>
    <w:p w14:paraId="11D28B1E" w14:textId="77777777" w:rsidR="004E0A9D" w:rsidRDefault="004E0A9D">
      <w:pPr>
        <w:spacing w:line="288" w:lineRule="auto"/>
      </w:pPr>
    </w:p>
    <w:p w14:paraId="552FA72F" w14:textId="77777777" w:rsidR="004E0A9D" w:rsidRDefault="004E0A9D">
      <w:pPr>
        <w:spacing w:line="288" w:lineRule="auto"/>
      </w:pPr>
    </w:p>
    <w:p w14:paraId="202D9323" w14:textId="77777777" w:rsidR="004E0A9D" w:rsidRDefault="004E0A9D">
      <w:pPr>
        <w:spacing w:line="288" w:lineRule="auto"/>
      </w:pPr>
    </w:p>
    <w:p w14:paraId="0F72701F" w14:textId="77777777" w:rsidR="004E0A9D" w:rsidRDefault="004E0A9D">
      <w:pPr>
        <w:spacing w:line="288" w:lineRule="auto"/>
      </w:pPr>
    </w:p>
    <w:p w14:paraId="344416E6" w14:textId="77777777" w:rsidR="004E0A9D" w:rsidRDefault="004E0A9D">
      <w:pPr>
        <w:spacing w:line="288" w:lineRule="auto"/>
      </w:pPr>
    </w:p>
    <w:p w14:paraId="332F53E4" w14:textId="77777777" w:rsidR="004E0A9D" w:rsidRDefault="004E0A9D">
      <w:pPr>
        <w:spacing w:line="288" w:lineRule="auto"/>
      </w:pPr>
    </w:p>
    <w:p w14:paraId="39B21F9B" w14:textId="77777777" w:rsidR="004E0A9D" w:rsidRDefault="004E0A9D">
      <w:pPr>
        <w:spacing w:line="288" w:lineRule="auto"/>
      </w:pPr>
    </w:p>
    <w:p w14:paraId="0173459E" w14:textId="77777777" w:rsidR="004E0A9D" w:rsidRDefault="004E0A9D">
      <w:pPr>
        <w:spacing w:line="288" w:lineRule="auto"/>
      </w:pPr>
    </w:p>
    <w:p w14:paraId="3E427CBD" w14:textId="77777777" w:rsidR="004E0A9D" w:rsidRDefault="004E0A9D">
      <w:pPr>
        <w:spacing w:line="288" w:lineRule="auto"/>
      </w:pPr>
    </w:p>
    <w:p w14:paraId="17B83D4C" w14:textId="77777777" w:rsidR="004E0A9D" w:rsidRDefault="004E0A9D">
      <w:pPr>
        <w:spacing w:line="288" w:lineRule="auto"/>
      </w:pPr>
    </w:p>
    <w:p w14:paraId="12145B5D" w14:textId="77777777" w:rsidR="004E0A9D" w:rsidRDefault="004E0A9D">
      <w:pPr>
        <w:spacing w:line="288" w:lineRule="auto"/>
      </w:pPr>
    </w:p>
    <w:p w14:paraId="3201AE97" w14:textId="77777777" w:rsidR="004E0A9D" w:rsidRDefault="004E0A9D">
      <w:pPr>
        <w:spacing w:line="288" w:lineRule="auto"/>
      </w:pPr>
    </w:p>
    <w:p w14:paraId="0593AC5A" w14:textId="77777777" w:rsidR="00FE4316" w:rsidRDefault="00FE4316">
      <w:pPr>
        <w:spacing w:line="288" w:lineRule="auto"/>
      </w:pPr>
    </w:p>
    <w:p w14:paraId="0D47B5D7" w14:textId="77777777" w:rsidR="00FE4316" w:rsidRDefault="144C6F7C" w:rsidP="00FE4316">
      <w:pPr>
        <w:pStyle w:val="Heading1"/>
      </w:pPr>
      <w:bookmarkStart w:id="1" w:name="_Toc431296391"/>
      <w:r>
        <w:t>Week 1</w:t>
      </w:r>
      <w:bookmarkEnd w:id="1"/>
    </w:p>
    <w:p w14:paraId="1317B4FA" w14:textId="77777777" w:rsidR="00FE4316" w:rsidRDefault="144C6F7C" w:rsidP="00FE4316">
      <w:r>
        <w:t xml:space="preserve">Some overview of the topics covered by the lecture and the exercises. Not too much, may be a paragraph. </w:t>
      </w:r>
    </w:p>
    <w:p w14:paraId="0F869352" w14:textId="0A1CCC5A" w:rsidR="00FE4316" w:rsidRDefault="144C6F7C" w:rsidP="00FE4316">
      <w:pPr>
        <w:pStyle w:val="Heading2"/>
      </w:pPr>
      <w:bookmarkStart w:id="2" w:name="_Toc431296392"/>
      <w:r>
        <w:t>Exercise 1</w:t>
      </w:r>
      <w:bookmarkEnd w:id="2"/>
    </w:p>
    <w:p w14:paraId="6E48B11F" w14:textId="3AE30EED" w:rsidR="144C6F7C" w:rsidRDefault="144C6F7C" w:rsidP="00E936EB">
      <w:pPr>
        <w:pStyle w:val="Heading2"/>
      </w:pPr>
      <w:r w:rsidRPr="144C6F7C">
        <w:rPr>
          <w:lang w:val="en-GB"/>
        </w:rPr>
        <w:t xml:space="preserve">What is a code repository (often also called version control system) used for? </w:t>
      </w:r>
    </w:p>
    <w:p w14:paraId="751AFCE8" w14:textId="73E947F8" w:rsidR="144C6F7C" w:rsidRDefault="00E936EB" w:rsidP="00E936EB">
      <w:pPr>
        <w:pStyle w:val="Heading2"/>
      </w:pPr>
      <w:r>
        <w:t>Answer:</w:t>
      </w:r>
    </w:p>
    <w:p w14:paraId="577AE988" w14:textId="26065875" w:rsidR="00E936EB" w:rsidRPr="00E936EB" w:rsidRDefault="00E936EB" w:rsidP="00E936EB">
      <w:r>
        <w:rPr>
          <w:rStyle w:val="normaltextrun"/>
          <w:rFonts w:ascii="Calibri" w:hAnsi="Calibri"/>
          <w:color w:val="000000"/>
          <w:sz w:val="28"/>
          <w:szCs w:val="28"/>
          <w:shd w:val="clear" w:color="auto" w:fill="FFFFFF"/>
        </w:rPr>
        <w:t>A code repository is a file archive and web hosting facility where you can keep a large amount of source code, for software or for web pages, either publicly or privately. They are often used by open-source software projects and other multi-developer projects to handle various versions. They also help developers submit patches of code in an organized fashion. </w:t>
      </w:r>
    </w:p>
    <w:p w14:paraId="60AA1938" w14:textId="3AE01964" w:rsidR="00FE4316" w:rsidRDefault="144C6F7C" w:rsidP="00FE4316">
      <w:pPr>
        <w:pStyle w:val="Heading2"/>
      </w:pPr>
      <w:bookmarkStart w:id="3" w:name="_Toc431296393"/>
      <w:r>
        <w:t>Exercise 2</w:t>
      </w:r>
      <w:bookmarkEnd w:id="3"/>
    </w:p>
    <w:p w14:paraId="789660AB" w14:textId="06E33D5C" w:rsidR="00FE4316" w:rsidRDefault="144C6F7C" w:rsidP="00E936EB">
      <w:pPr>
        <w:pStyle w:val="Heading2"/>
      </w:pPr>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56B59736" w14:textId="60A3A386" w:rsidR="00E936EB" w:rsidRDefault="00E936EB" w:rsidP="00E936EB">
      <w:pPr>
        <w:pStyle w:val="Heading2"/>
      </w:pPr>
      <w:r>
        <w:t>Answer:</w:t>
      </w:r>
    </w:p>
    <w:p w14:paraId="00C52AB1" w14:textId="7ECB4AD0" w:rsidR="00E936EB" w:rsidRPr="00E936EB" w:rsidRDefault="00E936EB" w:rsidP="00E936EB">
      <w:r>
        <w:rPr>
          <w:rStyle w:val="normaltextrun"/>
          <w:rFonts w:ascii="Calibri" w:hAnsi="Calibri"/>
          <w:color w:val="000000"/>
          <w:sz w:val="28"/>
          <w:szCs w:val="28"/>
          <w:shd w:val="clear" w:color="auto" w:fill="FFFFFF"/>
        </w:rPr>
        <w:t>The benefits of using a code repository: it makes it easier for open-source projects to manage their projects, to get an excellent </w:t>
      </w:r>
      <w:r>
        <w:rPr>
          <w:rStyle w:val="contextualspellingandgrammarerror"/>
          <w:rFonts w:ascii="Calibri" w:hAnsi="Calibri"/>
          <w:color w:val="000000"/>
          <w:sz w:val="28"/>
          <w:szCs w:val="28"/>
          <w:shd w:val="clear" w:color="auto" w:fill="FFFFFF"/>
        </w:rPr>
        <w:t>documentation  and</w:t>
      </w:r>
      <w:r>
        <w:rPr>
          <w:rStyle w:val="normaltextrun"/>
          <w:rFonts w:ascii="Calibri" w:hAnsi="Calibri"/>
          <w:color w:val="000000"/>
          <w:sz w:val="28"/>
          <w:szCs w:val="28"/>
          <w:shd w:val="clear" w:color="auto" w:fill="FFFFFF"/>
        </w:rPr>
        <w:t> allows your work to get out there in front of the public. </w:t>
      </w:r>
    </w:p>
    <w:p w14:paraId="3C076C78" w14:textId="210ACF70" w:rsidR="00FE4316" w:rsidRDefault="144C6F7C" w:rsidP="00B2656D">
      <w:pPr>
        <w:pStyle w:val="Heading2"/>
      </w:pPr>
      <w:bookmarkStart w:id="4" w:name="_Toc431296394"/>
      <w:r>
        <w:t>Exercise</w:t>
      </w:r>
      <w:bookmarkEnd w:id="4"/>
      <w:r w:rsidR="006645F9">
        <w:t xml:space="preserve"> 3</w:t>
      </w:r>
    </w:p>
    <w:p w14:paraId="1DA7C204" w14:textId="606C5D03" w:rsidR="00E936EB" w:rsidRPr="00E936EB" w:rsidRDefault="00E936EB" w:rsidP="00E936EB">
      <w:pPr>
        <w:pStyle w:val="Heading2"/>
        <w:rPr>
          <w:rStyle w:val="eop"/>
        </w:rPr>
      </w:pPr>
      <w:r w:rsidRPr="00E936EB">
        <w:rPr>
          <w:rStyle w:val="normaltextrun"/>
        </w:rPr>
        <w:t>Describe the different “layers” of Software that exist on a typical computer and explain why there are different layers of software. </w:t>
      </w:r>
      <w:r w:rsidRPr="00E936EB">
        <w:rPr>
          <w:rStyle w:val="eop"/>
        </w:rPr>
        <w:t> </w:t>
      </w:r>
    </w:p>
    <w:p w14:paraId="3839376C" w14:textId="22B8D630" w:rsidR="00E936EB" w:rsidRPr="00E936EB" w:rsidRDefault="00E936EB" w:rsidP="00E936EB">
      <w:pPr>
        <w:pStyle w:val="Heading2"/>
        <w:rPr>
          <w:rStyle w:val="eop"/>
        </w:rPr>
      </w:pPr>
      <w:r w:rsidRPr="00E936EB">
        <w:rPr>
          <w:rStyle w:val="eop"/>
        </w:rPr>
        <w:t>Answer:</w:t>
      </w:r>
    </w:p>
    <w:p w14:paraId="27FDC77B" w14:textId="583DF294" w:rsidR="00E936EB" w:rsidRDefault="00E936EB" w:rsidP="00E936EB">
      <w:pPr>
        <w:rPr>
          <w:rStyle w:val="normaltextrun"/>
          <w:rFonts w:ascii="Calibri" w:hAnsi="Calibri"/>
          <w:color w:val="000000"/>
          <w:sz w:val="28"/>
          <w:szCs w:val="28"/>
          <w:shd w:val="clear" w:color="auto" w:fill="FFFFFF"/>
        </w:rPr>
      </w:pPr>
      <w:r>
        <w:rPr>
          <w:rStyle w:val="normaltextrun"/>
          <w:rFonts w:ascii="Calibri" w:hAnsi="Calibri"/>
          <w:color w:val="000000"/>
          <w:sz w:val="28"/>
          <w:szCs w:val="28"/>
          <w:shd w:val="clear" w:color="auto" w:fill="FFFFFF"/>
        </w:rPr>
        <w:t>Application Software is one of the Software layers. Application Software are the programs that make a computer useful for everyday tasks and programs that people normally spend most of their time running on their computers. One of the examples is Microsoft Word - word processing program that allows you to create, edit and print documents with your computer. This is one of the programs that every computer has. </w:t>
      </w:r>
    </w:p>
    <w:p w14:paraId="5B900AC7" w14:textId="023F2D65" w:rsidR="00E936EB" w:rsidRPr="00E936EB" w:rsidRDefault="006645F9" w:rsidP="00E936EB">
      <w:pPr>
        <w:pStyle w:val="Heading2"/>
        <w:rPr>
          <w:rStyle w:val="normaltextrun"/>
        </w:rPr>
      </w:pPr>
      <w:r>
        <w:rPr>
          <w:rStyle w:val="normaltextrun"/>
        </w:rPr>
        <w:t>Exercise 4</w:t>
      </w:r>
    </w:p>
    <w:p w14:paraId="599E28A9" w14:textId="43779C92" w:rsidR="00E936EB" w:rsidRPr="00E936EB" w:rsidRDefault="00E936EB" w:rsidP="00E936EB">
      <w:pPr>
        <w:pStyle w:val="Heading2"/>
        <w:rPr>
          <w:rStyle w:val="normaltextrun"/>
        </w:rPr>
      </w:pPr>
      <w:r w:rsidRPr="00E936EB">
        <w:rPr>
          <w:rStyle w:val="normaltextrun"/>
        </w:rPr>
        <w:t>Describe what an algorithm is and explain why it is a useful “tool” to translate from a human level problem (we can think of) to a computer program. </w:t>
      </w:r>
    </w:p>
    <w:p w14:paraId="5EBE5F89" w14:textId="3FF4AC00" w:rsidR="00E936EB" w:rsidRPr="00E936EB" w:rsidRDefault="00E936EB" w:rsidP="00E936EB">
      <w:pPr>
        <w:pStyle w:val="Heading2"/>
        <w:rPr>
          <w:rStyle w:val="normaltextrun"/>
        </w:rPr>
      </w:pPr>
      <w:r w:rsidRPr="00E936EB">
        <w:rPr>
          <w:rStyle w:val="normaltextrun"/>
        </w:rPr>
        <w:t>Answer:</w:t>
      </w:r>
    </w:p>
    <w:p w14:paraId="05CD5084" w14:textId="77777777" w:rsidR="00E936EB" w:rsidRDefault="00E936EB" w:rsidP="00E936EB">
      <w:pPr>
        <w:rPr>
          <w:rStyle w:val="normaltextrun"/>
          <w:rFonts w:ascii="Calibri" w:hAnsi="Calibri"/>
          <w:color w:val="000000"/>
          <w:sz w:val="28"/>
          <w:szCs w:val="28"/>
          <w:shd w:val="clear" w:color="auto" w:fill="FFFFFF"/>
        </w:rPr>
      </w:pPr>
    </w:p>
    <w:p w14:paraId="28775996" w14:textId="56549462" w:rsidR="00E936EB" w:rsidRDefault="00E936EB" w:rsidP="00E936EB">
      <w:pPr>
        <w:rPr>
          <w:rStyle w:val="normaltextrun"/>
          <w:rFonts w:ascii="Calibri" w:hAnsi="Calibri"/>
          <w:color w:val="000000"/>
          <w:sz w:val="28"/>
          <w:szCs w:val="28"/>
          <w:shd w:val="clear" w:color="auto" w:fill="FFFFFF"/>
        </w:rPr>
      </w:pPr>
      <w:r>
        <w:rPr>
          <w:rStyle w:val="normaltextrun"/>
          <w:rFonts w:ascii="Calibri" w:hAnsi="Calibri"/>
          <w:color w:val="000000"/>
          <w:sz w:val="28"/>
          <w:szCs w:val="28"/>
          <w:shd w:val="clear" w:color="auto" w:fill="FFFFFF"/>
        </w:rPr>
        <w:t>Algorithm is an unambiguous specification of how to solve a class of problems. Algorithms can perform calculation, data processing and automated reasoning tasks. They are important because they solve a lot of problems, for example The Internet. The Internet in </w:t>
      </w:r>
      <w:r>
        <w:rPr>
          <w:rStyle w:val="contextualspellingandgrammarerror"/>
          <w:rFonts w:ascii="Calibri" w:hAnsi="Calibri"/>
          <w:color w:val="000000"/>
          <w:sz w:val="28"/>
          <w:szCs w:val="28"/>
          <w:shd w:val="clear" w:color="auto" w:fill="FFFFFF"/>
        </w:rPr>
        <w:t>it's</w:t>
      </w:r>
      <w:r>
        <w:rPr>
          <w:rStyle w:val="normaltextrun"/>
          <w:rFonts w:ascii="Calibri" w:hAnsi="Calibri"/>
          <w:color w:val="000000"/>
          <w:sz w:val="28"/>
          <w:szCs w:val="28"/>
          <w:shd w:val="clear" w:color="auto" w:fill="FFFFFF"/>
        </w:rPr>
        <w:t> entirety is composed of so many algorithms, which make it possible for people like you and me to have the knowledge of the universe at the click of a button.</w:t>
      </w:r>
    </w:p>
    <w:p w14:paraId="2EBB01F5" w14:textId="77777777" w:rsidR="00E936EB" w:rsidRPr="00E936EB" w:rsidRDefault="00E936EB" w:rsidP="00E936EB"/>
    <w:p w14:paraId="03D90440" w14:textId="77777777" w:rsidR="00B2656D" w:rsidRDefault="00B2656D" w:rsidP="00B2656D"/>
    <w:p w14:paraId="3784B7C2" w14:textId="77777777" w:rsidR="00B2656D" w:rsidRDefault="00B2656D" w:rsidP="00B2656D"/>
    <w:p w14:paraId="798A6344" w14:textId="77777777" w:rsidR="00B2656D" w:rsidRDefault="00B2656D" w:rsidP="00B2656D"/>
    <w:p w14:paraId="4D0F2715" w14:textId="77777777" w:rsidR="00B2656D" w:rsidRDefault="00B2656D" w:rsidP="00B2656D"/>
    <w:p w14:paraId="595B2260" w14:textId="77777777" w:rsidR="00B2656D" w:rsidRDefault="00B2656D" w:rsidP="00B2656D"/>
    <w:p w14:paraId="18429D3C" w14:textId="77777777" w:rsidR="00B2656D" w:rsidRDefault="00B2656D" w:rsidP="00B2656D"/>
    <w:p w14:paraId="4E96D0E7" w14:textId="77777777" w:rsidR="00B2656D" w:rsidRDefault="00B2656D" w:rsidP="00B2656D"/>
    <w:p w14:paraId="0AD8FA0C" w14:textId="77777777" w:rsidR="00B2656D" w:rsidRDefault="00B2656D" w:rsidP="00B2656D"/>
    <w:p w14:paraId="40FD66D1" w14:textId="77777777" w:rsidR="00B2656D" w:rsidRDefault="00B2656D" w:rsidP="00B2656D"/>
    <w:p w14:paraId="545E2C34" w14:textId="77777777" w:rsidR="00B2656D" w:rsidRDefault="00B2656D" w:rsidP="00B2656D"/>
    <w:p w14:paraId="3BD29D49" w14:textId="77777777" w:rsidR="00B2656D" w:rsidRPr="00B2656D" w:rsidRDefault="00B2656D" w:rsidP="00B2656D"/>
    <w:p w14:paraId="19E8BD8F" w14:textId="77777777" w:rsidR="00FE4316" w:rsidRDefault="144C6F7C" w:rsidP="00FE4316">
      <w:pPr>
        <w:pStyle w:val="Heading1"/>
      </w:pPr>
      <w:bookmarkStart w:id="5" w:name="_Toc431296395"/>
      <w:r>
        <w:t>Week 2</w:t>
      </w:r>
      <w:bookmarkEnd w:id="5"/>
    </w:p>
    <w:p w14:paraId="10BCC7BB" w14:textId="77777777" w:rsidR="00FE4316" w:rsidRDefault="144C6F7C" w:rsidP="00FE4316">
      <w:r>
        <w:t xml:space="preserve">Some overview of the topics covered by the lecture and the exercises. Not too much, may be a paragraph. </w:t>
      </w:r>
    </w:p>
    <w:p w14:paraId="35470DED" w14:textId="77777777" w:rsidR="00FE4316" w:rsidRDefault="144C6F7C" w:rsidP="00FE4316">
      <w:pPr>
        <w:pStyle w:val="Heading2"/>
      </w:pPr>
      <w:bookmarkStart w:id="6" w:name="_Toc431296396"/>
      <w:r>
        <w:t>Exercise 1</w:t>
      </w:r>
      <w:bookmarkEnd w:id="6"/>
    </w:p>
    <w:p w14:paraId="01EE1165" w14:textId="77777777" w:rsidR="001C129B" w:rsidRDefault="001C129B" w:rsidP="144C6F7C">
      <w:pPr>
        <w:pStyle w:val="Heading2"/>
        <w:numPr>
          <w:ilvl w:val="0"/>
          <w:numId w:val="1"/>
        </w:numPr>
        <w:rPr>
          <w:rFonts w:asciiTheme="minorHAnsi" w:eastAsiaTheme="minorEastAsia" w:hAnsiTheme="minorHAnsi" w:cstheme="minorBidi"/>
          <w:color w:val="auto"/>
          <w:sz w:val="22"/>
          <w:szCs w:val="22"/>
        </w:rPr>
      </w:pPr>
      <w:bookmarkStart w:id="7" w:name="_Toc431296397"/>
      <w:r>
        <w:t>Write an algorithm that describes how to make scrambled eggs, try to use control words, like IF, WHEN, UNTIL, WHILE, WAIT, AND, OR.</w:t>
      </w:r>
      <w:r w:rsidRPr="001C129B">
        <w:rPr>
          <w:rFonts w:asciiTheme="minorHAnsi" w:eastAsiaTheme="minorEastAsia" w:hAnsiTheme="minorHAnsi" w:cstheme="minorBidi"/>
          <w:bCs w:val="0"/>
          <w:color w:val="auto"/>
          <w:sz w:val="22"/>
          <w:szCs w:val="22"/>
        </w:rPr>
        <w:tab/>
      </w:r>
    </w:p>
    <w:p w14:paraId="251E106E" w14:textId="77777777" w:rsidR="001C129B" w:rsidRDefault="144C6F7C" w:rsidP="002848B3">
      <w:pPr>
        <w:pStyle w:val="Heading2"/>
      </w:pPr>
      <w:r>
        <w:t xml:space="preserve">Answer: </w:t>
      </w:r>
    </w:p>
    <w:p w14:paraId="0D692368" w14:textId="77777777" w:rsidR="001C129B" w:rsidRDefault="144C6F7C" w:rsidP="001C129B">
      <w:pPr>
        <w:pStyle w:val="ListParagraph"/>
        <w:numPr>
          <w:ilvl w:val="0"/>
          <w:numId w:val="2"/>
        </w:numPr>
      </w:pPr>
      <w:r>
        <w:t xml:space="preserve">Whip eggs with mixer. </w:t>
      </w:r>
    </w:p>
    <w:p w14:paraId="1580164A" w14:textId="77777777" w:rsidR="001C129B" w:rsidRDefault="144C6F7C" w:rsidP="001C129B">
      <w:pPr>
        <w:pStyle w:val="ListParagraph"/>
        <w:numPr>
          <w:ilvl w:val="0"/>
          <w:numId w:val="2"/>
        </w:numPr>
      </w:pPr>
      <w:r>
        <w:t xml:space="preserve">Add milk, salt AND spices. </w:t>
      </w:r>
    </w:p>
    <w:p w14:paraId="6DE3CFA0" w14:textId="77777777" w:rsidR="005C35CB" w:rsidRDefault="144C6F7C" w:rsidP="001C129B">
      <w:pPr>
        <w:pStyle w:val="ListParagraph"/>
        <w:numPr>
          <w:ilvl w:val="0"/>
          <w:numId w:val="2"/>
        </w:numPr>
      </w:pPr>
      <w:r>
        <w:t>Whip it again.</w:t>
      </w:r>
    </w:p>
    <w:p w14:paraId="57A1168C" w14:textId="77777777" w:rsidR="005C35CB" w:rsidRDefault="144C6F7C" w:rsidP="001C129B">
      <w:pPr>
        <w:pStyle w:val="ListParagraph"/>
        <w:numPr>
          <w:ilvl w:val="0"/>
          <w:numId w:val="2"/>
        </w:numPr>
      </w:pPr>
      <w:r>
        <w:t>Heat the pan UNTIL it’s hot enough.</w:t>
      </w:r>
    </w:p>
    <w:p w14:paraId="59EAE894" w14:textId="77777777" w:rsidR="005C35CB" w:rsidRDefault="144C6F7C" w:rsidP="001C129B">
      <w:pPr>
        <w:pStyle w:val="ListParagraph"/>
        <w:numPr>
          <w:ilvl w:val="0"/>
          <w:numId w:val="2"/>
        </w:numPr>
      </w:pPr>
      <w:r>
        <w:t>IF the pan is hot enough, grease it with oil.</w:t>
      </w:r>
    </w:p>
    <w:p w14:paraId="23E948F0" w14:textId="77777777" w:rsidR="005C35CB" w:rsidRDefault="144C6F7C" w:rsidP="001C129B">
      <w:pPr>
        <w:pStyle w:val="ListParagraph"/>
        <w:numPr>
          <w:ilvl w:val="0"/>
          <w:numId w:val="2"/>
        </w:numPr>
      </w:pPr>
      <w:r>
        <w:t>WHEN the pan is ready, add egg mass.</w:t>
      </w:r>
    </w:p>
    <w:p w14:paraId="479FEA7E" w14:textId="77777777" w:rsidR="005C35CB" w:rsidRDefault="144C6F7C" w:rsidP="001C129B">
      <w:pPr>
        <w:pStyle w:val="ListParagraph"/>
        <w:numPr>
          <w:ilvl w:val="0"/>
          <w:numId w:val="2"/>
        </w:numPr>
      </w:pPr>
      <w:r>
        <w:t>Cook on the medium fire FOR 2-3 minutes.</w:t>
      </w:r>
    </w:p>
    <w:p w14:paraId="5CF3AC4D" w14:textId="77777777" w:rsidR="005C35CB" w:rsidRDefault="144C6F7C" w:rsidP="001C129B">
      <w:pPr>
        <w:pStyle w:val="ListParagraph"/>
        <w:numPr>
          <w:ilvl w:val="0"/>
          <w:numId w:val="2"/>
        </w:numPr>
      </w:pPr>
      <w:r>
        <w:t>WHILE it’s cooking prepare the dish.</w:t>
      </w:r>
    </w:p>
    <w:p w14:paraId="0B25FF96" w14:textId="77777777" w:rsidR="005C35CB" w:rsidRPr="001C129B" w:rsidRDefault="144C6F7C" w:rsidP="001C129B">
      <w:pPr>
        <w:pStyle w:val="ListParagraph"/>
        <w:numPr>
          <w:ilvl w:val="0"/>
          <w:numId w:val="2"/>
        </w:numPr>
      </w:pPr>
      <w:r>
        <w:t>WHEN scrambled eggs are ready, put them onto the dish OR wait UNTIL it cools down.</w:t>
      </w:r>
    </w:p>
    <w:p w14:paraId="4BCAC966" w14:textId="77777777" w:rsidR="00FE4316" w:rsidRDefault="144C6F7C" w:rsidP="00813C23">
      <w:pPr>
        <w:pStyle w:val="Heading2"/>
      </w:pPr>
      <w:r>
        <w:t>Exercise 2</w:t>
      </w:r>
      <w:bookmarkEnd w:id="7"/>
    </w:p>
    <w:p w14:paraId="3D9D38D4" w14:textId="77777777" w:rsidR="00FE4316" w:rsidRDefault="144C6F7C" w:rsidP="00313230">
      <w:pPr>
        <w:pStyle w:val="Heading2"/>
        <w:numPr>
          <w:ilvl w:val="0"/>
          <w:numId w:val="1"/>
        </w:numPr>
      </w:pPr>
      <w:bookmarkStart w:id="8" w:name="_Toc431296398"/>
      <w:r>
        <w:t xml:space="preserve">Is Idle (the Python language shell) an Interpreter or an Compiler or both? Explain your answer. </w:t>
      </w:r>
      <w:bookmarkEnd w:id="8"/>
    </w:p>
    <w:p w14:paraId="5399F0A2" w14:textId="77777777" w:rsidR="00313230" w:rsidRDefault="144C6F7C" w:rsidP="002848B3">
      <w:pPr>
        <w:pStyle w:val="Heading2"/>
      </w:pPr>
      <w:r>
        <w:t>Answer:</w:t>
      </w:r>
    </w:p>
    <w:p w14:paraId="53B16BF7" w14:textId="77777777" w:rsidR="00313230" w:rsidRDefault="144C6F7C" w:rsidP="00313230">
      <w:r>
        <w:t>Idle, the Python language shell, is an Interpreter, because it both translates and executes the instructions in a high-level language program.</w:t>
      </w:r>
    </w:p>
    <w:p w14:paraId="5887B8E6" w14:textId="77777777" w:rsidR="00813C23" w:rsidRDefault="144C6F7C" w:rsidP="00813C23">
      <w:pPr>
        <w:pStyle w:val="Heading2"/>
      </w:pPr>
      <w:r>
        <w:t>Exercise 3</w:t>
      </w:r>
    </w:p>
    <w:p w14:paraId="69CD250C" w14:textId="77777777" w:rsidR="00813C23" w:rsidRDefault="144C6F7C" w:rsidP="00813C23">
      <w:pPr>
        <w:pStyle w:val="Heading2"/>
        <w:numPr>
          <w:ilvl w:val="0"/>
          <w:numId w:val="1"/>
        </w:numPr>
      </w:pPr>
      <w:r>
        <w:t>Write a command in the Idle shell that says “Hello world”</w:t>
      </w:r>
    </w:p>
    <w:p w14:paraId="7E1320DC" w14:textId="77777777" w:rsidR="00813C23" w:rsidRDefault="144C6F7C" w:rsidP="00813C23">
      <w:r w:rsidRPr="144C6F7C">
        <w:rPr>
          <w:rStyle w:val="Heading2Char"/>
        </w:rPr>
        <w:t>Answer:</w:t>
      </w:r>
      <w:r>
        <w:t xml:space="preserve"> </w:t>
      </w:r>
      <w:r w:rsidR="00813C23">
        <w:rPr>
          <w:noProof/>
          <w:lang w:val="en-GB" w:eastAsia="en-GB"/>
        </w:rPr>
        <w:drawing>
          <wp:inline distT="0" distB="0" distL="0" distR="0" wp14:anchorId="300D2880" wp14:editId="4A498215">
            <wp:extent cx="6400800" cy="3600450"/>
            <wp:effectExtent l="0" t="0" r="0" b="0"/>
            <wp:docPr id="1250105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3EE0A084" w14:textId="77777777" w:rsidR="00813C23" w:rsidRDefault="00813C23" w:rsidP="00813C23">
      <w:pPr>
        <w:pStyle w:val="Heading2"/>
        <w:rPr>
          <w:noProof/>
          <w:lang w:val="en-GB" w:eastAsia="en-GB"/>
        </w:rPr>
      </w:pPr>
      <w:r>
        <w:rPr>
          <w:noProof/>
          <w:lang w:val="en-GB" w:eastAsia="en-GB"/>
        </w:rPr>
        <w:t>Exercise 4</w:t>
      </w:r>
    </w:p>
    <w:p w14:paraId="4A7AC6E3" w14:textId="77777777" w:rsidR="00813C23" w:rsidRDefault="144C6F7C" w:rsidP="00813C23">
      <w:pPr>
        <w:pStyle w:val="Heading2"/>
        <w:numPr>
          <w:ilvl w:val="0"/>
          <w:numId w:val="1"/>
        </w:numPr>
      </w:pPr>
      <w:r>
        <w:t xml:space="preserve">Write a program that produces the following output: </w:t>
      </w:r>
    </w:p>
    <w:p w14:paraId="632CD19F" w14:textId="77777777" w:rsidR="00813C23" w:rsidRDefault="144C6F7C" w:rsidP="00813C23">
      <w:pPr>
        <w:pStyle w:val="Heading2"/>
      </w:pPr>
      <w:r>
        <w:t xml:space="preserve">     Hello World </w:t>
      </w:r>
    </w:p>
    <w:p w14:paraId="4972B4D3" w14:textId="77777777" w:rsidR="00813C23" w:rsidRPr="00813C23" w:rsidRDefault="144C6F7C" w:rsidP="144C6F7C">
      <w:pPr>
        <w:pStyle w:val="Heading2"/>
        <w:rPr>
          <w:lang w:val="en-GB" w:eastAsia="en-GB"/>
        </w:rPr>
      </w:pPr>
      <w:r>
        <w:t xml:space="preserve">     I am in my ISD class right now</w:t>
      </w:r>
    </w:p>
    <w:p w14:paraId="508FEA5A" w14:textId="77777777" w:rsidR="00313230" w:rsidRDefault="144C6F7C" w:rsidP="00313230">
      <w:r w:rsidRPr="144C6F7C">
        <w:rPr>
          <w:rStyle w:val="Heading2Char"/>
        </w:rPr>
        <w:t>Answer:</w:t>
      </w:r>
      <w:r>
        <w:t xml:space="preserve"> </w:t>
      </w:r>
      <w:r w:rsidR="00813C23">
        <w:rPr>
          <w:noProof/>
          <w:lang w:val="en-GB" w:eastAsia="en-GB"/>
        </w:rPr>
        <w:drawing>
          <wp:inline distT="0" distB="0" distL="0" distR="0" wp14:anchorId="7DB84312" wp14:editId="1524063E">
            <wp:extent cx="6400800" cy="3600450"/>
            <wp:effectExtent l="0" t="0" r="0" b="0"/>
            <wp:docPr id="15849982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3C1E6785" w14:textId="77777777" w:rsidR="00313230" w:rsidRPr="00313230" w:rsidRDefault="00313230" w:rsidP="00313230"/>
    <w:p w14:paraId="75763793" w14:textId="77777777" w:rsidR="00BA5383" w:rsidRDefault="144C6F7C" w:rsidP="00BA5383">
      <w:pPr>
        <w:pStyle w:val="Heading2"/>
      </w:pPr>
      <w:r>
        <w:t>Exercise 5</w:t>
      </w:r>
    </w:p>
    <w:p w14:paraId="533EEF92" w14:textId="77777777" w:rsidR="00BA5383" w:rsidRDefault="144C6F7C" w:rsidP="00BA5383">
      <w:pPr>
        <w:pStyle w:val="Heading2"/>
        <w:numPr>
          <w:ilvl w:val="0"/>
          <w:numId w:val="1"/>
        </w:numPr>
      </w:pPr>
      <w:r>
        <w:t xml:space="preserve">Write a program that asks the user for his/her name and produces an output like: </w:t>
      </w:r>
    </w:p>
    <w:p w14:paraId="3079A6E8" w14:textId="77777777" w:rsidR="00BA5383" w:rsidRDefault="144C6F7C" w:rsidP="00BA5383">
      <w:pPr>
        <w:pStyle w:val="Heading2"/>
        <w:ind w:left="720"/>
      </w:pPr>
      <w:r>
        <w:t xml:space="preserve">Hi there, what is your name? </w:t>
      </w:r>
    </w:p>
    <w:p w14:paraId="4604D737" w14:textId="77777777" w:rsidR="00BA5383" w:rsidRDefault="144C6F7C" w:rsidP="00BA5383">
      <w:pPr>
        <w:pStyle w:val="Heading2"/>
        <w:ind w:left="720"/>
      </w:pPr>
      <w:r>
        <w:t xml:space="preserve">&gt;User input to be read&lt; </w:t>
      </w:r>
    </w:p>
    <w:p w14:paraId="42C13704" w14:textId="77777777" w:rsidR="00BA5383" w:rsidRDefault="144C6F7C" w:rsidP="00BA5383">
      <w:pPr>
        <w:pStyle w:val="Heading2"/>
        <w:ind w:left="720"/>
      </w:pPr>
      <w:r>
        <w:t xml:space="preserve">Hello “User name” </w:t>
      </w:r>
    </w:p>
    <w:p w14:paraId="09686CB9" w14:textId="77777777" w:rsidR="00BA5383" w:rsidRDefault="144C6F7C" w:rsidP="00BA5383">
      <w:pPr>
        <w:pStyle w:val="Heading2"/>
        <w:ind w:left="720"/>
      </w:pPr>
      <w:r>
        <w:t>How are you?</w:t>
      </w:r>
    </w:p>
    <w:p w14:paraId="061FA7A3" w14:textId="77777777" w:rsidR="00B2656D" w:rsidRDefault="144C6F7C" w:rsidP="00B2656D">
      <w:r w:rsidRPr="144C6F7C">
        <w:rPr>
          <w:rStyle w:val="Heading2Char"/>
        </w:rPr>
        <w:t>Answer:</w:t>
      </w:r>
      <w:r>
        <w:t xml:space="preserve"> </w:t>
      </w:r>
      <w:r w:rsidR="00BA5383">
        <w:rPr>
          <w:noProof/>
          <w:lang w:val="en-GB" w:eastAsia="en-GB"/>
        </w:rPr>
        <w:drawing>
          <wp:inline distT="0" distB="0" distL="0" distR="0" wp14:anchorId="7F026010" wp14:editId="484DBC57">
            <wp:extent cx="6400800" cy="3600450"/>
            <wp:effectExtent l="0" t="0" r="0" b="0"/>
            <wp:docPr id="20187438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076ED50F" w14:textId="77777777" w:rsidR="00B2656D" w:rsidRDefault="00B2656D" w:rsidP="00B2656D"/>
    <w:p w14:paraId="41F066CF" w14:textId="77777777" w:rsidR="00B2656D" w:rsidRDefault="00B2656D" w:rsidP="00B2656D"/>
    <w:p w14:paraId="3EA4DC2E" w14:textId="77777777" w:rsidR="00B2656D" w:rsidRDefault="00B2656D" w:rsidP="00B2656D"/>
    <w:p w14:paraId="559FA767" w14:textId="77777777" w:rsidR="00B2656D" w:rsidRDefault="00B2656D" w:rsidP="00B2656D"/>
    <w:p w14:paraId="68E5FA53" w14:textId="77777777" w:rsidR="00B2656D" w:rsidRDefault="00B2656D" w:rsidP="00B2656D"/>
    <w:p w14:paraId="59C12F2C" w14:textId="77777777" w:rsidR="00B2656D" w:rsidRDefault="00B2656D" w:rsidP="00B2656D"/>
    <w:p w14:paraId="633B8FD6" w14:textId="77777777" w:rsidR="00B2656D" w:rsidRDefault="00B2656D" w:rsidP="00B2656D"/>
    <w:p w14:paraId="7F09F14F" w14:textId="77777777" w:rsidR="00B2656D" w:rsidRPr="00B2656D" w:rsidRDefault="00B2656D" w:rsidP="00B2656D"/>
    <w:p w14:paraId="3B7B6B78" w14:textId="77777777" w:rsidR="00FE4316" w:rsidRDefault="144C6F7C" w:rsidP="00FE4316">
      <w:pPr>
        <w:pStyle w:val="Heading1"/>
      </w:pPr>
      <w:bookmarkStart w:id="9" w:name="_Toc431296399"/>
      <w:r>
        <w:t>Week 3</w:t>
      </w:r>
      <w:bookmarkEnd w:id="9"/>
    </w:p>
    <w:p w14:paraId="08D6B988" w14:textId="77777777" w:rsidR="00FE4316" w:rsidRDefault="144C6F7C" w:rsidP="00FE4316">
      <w:r>
        <w:t xml:space="preserve">Some overview of the topics covered by the lecture and the exercises. Not too much, may be a paragraph. </w:t>
      </w:r>
    </w:p>
    <w:p w14:paraId="30984F34" w14:textId="0D09115C" w:rsidR="00FE4316" w:rsidRDefault="144C6F7C" w:rsidP="00FE4316">
      <w:pPr>
        <w:pStyle w:val="Heading2"/>
      </w:pPr>
      <w:bookmarkStart w:id="10" w:name="_Toc431296400"/>
      <w:r>
        <w:t>Exercise 1</w:t>
      </w:r>
      <w:bookmarkEnd w:id="10"/>
    </w:p>
    <w:p w14:paraId="5A1000CC" w14:textId="70F277D1" w:rsidR="00BD30DB" w:rsidRDefault="144C6F7C" w:rsidP="00BD30DB">
      <w:pPr>
        <w:pStyle w:val="Heading2"/>
        <w:numPr>
          <w:ilvl w:val="0"/>
          <w:numId w:val="3"/>
        </w:numPr>
      </w:pPr>
      <w:r>
        <w:t>Write a program that asks for two numbers (Python has all the basic mathematical functions in place, like +,- etc.), adds them up and displays the result.</w:t>
      </w:r>
    </w:p>
    <w:p w14:paraId="1CA6A04A" w14:textId="6C382EC3" w:rsidR="00BD30DB" w:rsidRPr="00BD30DB" w:rsidRDefault="144C6F7C" w:rsidP="00BD30DB">
      <w:r w:rsidRPr="144C6F7C">
        <w:rPr>
          <w:rStyle w:val="Heading2Char"/>
        </w:rPr>
        <w:t>Answer:</w:t>
      </w:r>
      <w:r w:rsidRPr="144C6F7C">
        <w:rPr>
          <w:noProof/>
          <w:lang w:val="en-GB" w:eastAsia="en-GB"/>
        </w:rPr>
        <w:t xml:space="preserve"> </w:t>
      </w:r>
      <w:r w:rsidR="00BD30DB">
        <w:rPr>
          <w:noProof/>
          <w:lang w:val="en-GB" w:eastAsia="en-GB"/>
        </w:rPr>
        <w:drawing>
          <wp:inline distT="0" distB="0" distL="0" distR="0" wp14:anchorId="4266D2DF" wp14:editId="36478AF5">
            <wp:extent cx="6400800" cy="3600450"/>
            <wp:effectExtent l="0" t="0" r="0" b="0"/>
            <wp:docPr id="13440457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0B17C78F" w14:textId="65E71E18" w:rsidR="00FE4316" w:rsidRDefault="144C6F7C" w:rsidP="00FE4316">
      <w:pPr>
        <w:pStyle w:val="Heading2"/>
      </w:pPr>
      <w:bookmarkStart w:id="11" w:name="_Toc431296401"/>
      <w:r>
        <w:t>Exercises 2</w:t>
      </w:r>
      <w:bookmarkEnd w:id="11"/>
    </w:p>
    <w:p w14:paraId="6E7A6A9D" w14:textId="66C09FE7" w:rsidR="008B3DB0" w:rsidRDefault="144C6F7C" w:rsidP="008B3DB0">
      <w:pPr>
        <w:pStyle w:val="Heading2"/>
        <w:numPr>
          <w:ilvl w:val="0"/>
          <w:numId w:val="3"/>
        </w:numPr>
      </w:pPr>
      <w:r>
        <w:t>Answer the questions by implementing the code and run it</w:t>
      </w:r>
    </w:p>
    <w:p w14:paraId="0E40073E" w14:textId="5DC48AED" w:rsidR="008B3DB0" w:rsidRDefault="144C6F7C" w:rsidP="008B3DB0">
      <w:pPr>
        <w:pStyle w:val="Heading3"/>
        <w:numPr>
          <w:ilvl w:val="0"/>
          <w:numId w:val="5"/>
        </w:numPr>
      </w:pPr>
      <w:r>
        <w:t xml:space="preserve">What will the output be from the following code? </w:t>
      </w:r>
    </w:p>
    <w:p w14:paraId="55CF29F4" w14:textId="78CDE7BC" w:rsidR="008B3DB0" w:rsidRDefault="144C6F7C" w:rsidP="008B3DB0">
      <w:pPr>
        <w:pStyle w:val="ListParagraph"/>
        <w:ind w:left="1080" w:firstLine="0"/>
      </w:pPr>
      <w:r>
        <w:t xml:space="preserve">num = 4 </w:t>
      </w:r>
    </w:p>
    <w:p w14:paraId="5781293A" w14:textId="77777777" w:rsidR="008B3DB0" w:rsidRDefault="144C6F7C" w:rsidP="008B3DB0">
      <w:pPr>
        <w:pStyle w:val="ListParagraph"/>
        <w:ind w:left="1080" w:firstLine="0"/>
      </w:pPr>
      <w:r>
        <w:t xml:space="preserve">num*=2 </w:t>
      </w:r>
    </w:p>
    <w:p w14:paraId="41155720" w14:textId="77777777" w:rsidR="008B3DB0" w:rsidRDefault="144C6F7C" w:rsidP="008B3DB0">
      <w:pPr>
        <w:pStyle w:val="ListParagraph"/>
        <w:ind w:left="1080" w:firstLine="0"/>
      </w:pPr>
      <w:r>
        <w:t xml:space="preserve">num1=num+2 </w:t>
      </w:r>
    </w:p>
    <w:p w14:paraId="5C37641C" w14:textId="77777777" w:rsidR="00941A7B" w:rsidRDefault="144C6F7C" w:rsidP="008B3DB0">
      <w:pPr>
        <w:pStyle w:val="ListParagraph"/>
        <w:ind w:left="1080" w:firstLine="0"/>
      </w:pPr>
      <w:r>
        <w:t xml:space="preserve">num1+=3 </w:t>
      </w:r>
    </w:p>
    <w:p w14:paraId="1850017C" w14:textId="76920E31" w:rsidR="008B3DB0" w:rsidRDefault="144C6F7C" w:rsidP="008B3DB0">
      <w:pPr>
        <w:pStyle w:val="ListParagraph"/>
        <w:ind w:left="1080" w:firstLine="0"/>
      </w:pPr>
      <w:r>
        <w:t>print(num1)</w:t>
      </w:r>
    </w:p>
    <w:p w14:paraId="52D18D23" w14:textId="38EF24CD" w:rsidR="008B3DB0" w:rsidRDefault="144C6F7C" w:rsidP="008B3DB0">
      <w:r w:rsidRPr="144C6F7C">
        <w:rPr>
          <w:rStyle w:val="Heading2Char"/>
        </w:rPr>
        <w:t>Answer:</w:t>
      </w:r>
      <w:r w:rsidRPr="144C6F7C">
        <w:rPr>
          <w:noProof/>
          <w:lang w:val="en-GB" w:eastAsia="en-GB"/>
        </w:rPr>
        <w:t xml:space="preserve"> </w:t>
      </w:r>
      <w:r w:rsidR="008B3DB0">
        <w:rPr>
          <w:noProof/>
          <w:lang w:val="en-GB" w:eastAsia="en-GB"/>
        </w:rPr>
        <w:drawing>
          <wp:inline distT="0" distB="0" distL="0" distR="0" wp14:anchorId="1607FB99" wp14:editId="2A69EE99">
            <wp:extent cx="6400800" cy="3600450"/>
            <wp:effectExtent l="0" t="0" r="0" b="0"/>
            <wp:docPr id="717882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7FE84FB0" w14:textId="12AE7EFC" w:rsidR="00941A7B" w:rsidRDefault="144C6F7C" w:rsidP="00941A7B">
      <w:pPr>
        <w:pStyle w:val="Heading3"/>
        <w:numPr>
          <w:ilvl w:val="0"/>
          <w:numId w:val="5"/>
        </w:numPr>
      </w:pPr>
      <w:r>
        <w:t xml:space="preserve">What do the following lines of code output? Why do they give a different answer? </w:t>
      </w:r>
    </w:p>
    <w:p w14:paraId="5229427E" w14:textId="77777777" w:rsidR="00941A7B" w:rsidRDefault="144C6F7C" w:rsidP="00941A7B">
      <w:pPr>
        <w:pStyle w:val="ListParagraph"/>
        <w:ind w:left="720" w:firstLine="0"/>
      </w:pPr>
      <w:r>
        <w:t xml:space="preserve">print(2 / 3) </w:t>
      </w:r>
    </w:p>
    <w:p w14:paraId="599435F7" w14:textId="07B69724" w:rsidR="008B3DB0" w:rsidRDefault="144C6F7C" w:rsidP="00941A7B">
      <w:pPr>
        <w:pStyle w:val="ListParagraph"/>
        <w:ind w:left="720" w:firstLine="0"/>
      </w:pPr>
      <w:r>
        <w:t>print(2 // 3)</w:t>
      </w:r>
    </w:p>
    <w:p w14:paraId="02D0E4DF" w14:textId="5DE1B3CF" w:rsidR="00941A7B" w:rsidRDefault="144C6F7C" w:rsidP="00941A7B">
      <w:r w:rsidRPr="144C6F7C">
        <w:rPr>
          <w:rStyle w:val="Heading2Char"/>
        </w:rPr>
        <w:t>Answer:</w:t>
      </w:r>
      <w:r w:rsidRPr="144C6F7C">
        <w:rPr>
          <w:noProof/>
          <w:lang w:val="en-GB" w:eastAsia="en-GB"/>
        </w:rPr>
        <w:t xml:space="preserve"> </w:t>
      </w:r>
      <w:r w:rsidR="00941A7B">
        <w:rPr>
          <w:noProof/>
          <w:lang w:val="en-GB" w:eastAsia="en-GB"/>
        </w:rPr>
        <w:drawing>
          <wp:inline distT="0" distB="0" distL="0" distR="0" wp14:anchorId="5FFCBBF7" wp14:editId="59D12344">
            <wp:extent cx="6400800" cy="3600450"/>
            <wp:effectExtent l="0" t="0" r="0" b="0"/>
            <wp:docPr id="17780667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75EAD6F9" w14:textId="77777777" w:rsidR="00381420" w:rsidRDefault="00381420" w:rsidP="00FE4316">
      <w:pPr>
        <w:pStyle w:val="Heading2"/>
      </w:pPr>
      <w:bookmarkStart w:id="12" w:name="_Toc431296402"/>
    </w:p>
    <w:p w14:paraId="463E4967" w14:textId="6000AFA7" w:rsidR="00FE4316" w:rsidRDefault="144C6F7C" w:rsidP="00FE4316">
      <w:pPr>
        <w:pStyle w:val="Heading2"/>
      </w:pPr>
      <w:r>
        <w:t>Exercise 3</w:t>
      </w:r>
      <w:bookmarkEnd w:id="12"/>
    </w:p>
    <w:p w14:paraId="155F748F" w14:textId="357A1E03" w:rsidR="00381420" w:rsidRDefault="144C6F7C" w:rsidP="00381420">
      <w:pPr>
        <w:pStyle w:val="Heading2"/>
        <w:numPr>
          <w:ilvl w:val="0"/>
          <w:numId w:val="3"/>
        </w:numPr>
      </w:pPr>
      <w:r>
        <w:t>All of the variable names below can be used. But which of these is the better variable name to use?</w:t>
      </w:r>
    </w:p>
    <w:p w14:paraId="02A43EBF" w14:textId="72D72CA7" w:rsidR="00381420" w:rsidRDefault="144C6F7C" w:rsidP="00381420">
      <w:pPr>
        <w:pStyle w:val="Heading3"/>
      </w:pPr>
      <w:r>
        <w:t>A a Area AREA area areaOfRectangle AreaOfRectangle</w:t>
      </w:r>
    </w:p>
    <w:p w14:paraId="4862EEA7" w14:textId="77777777" w:rsidR="00381420" w:rsidRDefault="00381420" w:rsidP="00381420"/>
    <w:p w14:paraId="64E2D4EF" w14:textId="5FB336BB" w:rsidR="00381420" w:rsidRDefault="144C6F7C" w:rsidP="002848B3">
      <w:pPr>
        <w:pStyle w:val="Heading2"/>
      </w:pPr>
      <w:r>
        <w:t xml:space="preserve">Answer: </w:t>
      </w:r>
    </w:p>
    <w:p w14:paraId="79479572" w14:textId="246B1472" w:rsidR="002848B3" w:rsidRDefault="144C6F7C" w:rsidP="002848B3">
      <w:r>
        <w:t>areaOfRectangle</w:t>
      </w:r>
    </w:p>
    <w:p w14:paraId="4CFCC701" w14:textId="77777777" w:rsidR="00D61039" w:rsidRDefault="144C6F7C" w:rsidP="00D61039">
      <w:pPr>
        <w:pStyle w:val="Heading2"/>
      </w:pPr>
      <w:r>
        <w:t>Exercise 4</w:t>
      </w:r>
    </w:p>
    <w:p w14:paraId="3908EAD5" w14:textId="77777777" w:rsidR="00D61039" w:rsidRDefault="144C6F7C" w:rsidP="00D61039">
      <w:pPr>
        <w:pStyle w:val="Heading2"/>
        <w:numPr>
          <w:ilvl w:val="0"/>
          <w:numId w:val="3"/>
        </w:numPr>
      </w:pPr>
      <w:r>
        <w:t xml:space="preserve">Which of these variables names are not allowed in Python? (More than one might be wrong.) </w:t>
      </w:r>
    </w:p>
    <w:p w14:paraId="16260D2B" w14:textId="1D03E22F" w:rsidR="002848B3" w:rsidRDefault="144C6F7C" w:rsidP="00D61039">
      <w:pPr>
        <w:pStyle w:val="Heading3"/>
      </w:pPr>
      <w:r>
        <w:t>apple APPLE Apple2 1Apple account number account_number account.number accountNumber fred Fred return return_value 5Return GreatBigVariable greatBigVariable great_big_variable great.big.variable</w:t>
      </w:r>
    </w:p>
    <w:p w14:paraId="468C5716" w14:textId="41BE5975" w:rsidR="00D61039" w:rsidRDefault="144C6F7C" w:rsidP="00D61039">
      <w:pPr>
        <w:pStyle w:val="Heading2"/>
      </w:pPr>
      <w:r>
        <w:t xml:space="preserve">Answer: </w:t>
      </w:r>
    </w:p>
    <w:p w14:paraId="007DC019" w14:textId="77777777" w:rsidR="00D61039" w:rsidRDefault="144C6F7C" w:rsidP="00D61039">
      <w:r>
        <w:t>1Apple</w:t>
      </w:r>
      <w:bookmarkStart w:id="13" w:name="_Toc431296403"/>
    </w:p>
    <w:p w14:paraId="435C0906" w14:textId="5D850673" w:rsidR="004E0A9D" w:rsidRDefault="144C6F7C" w:rsidP="00D61039">
      <w:pPr>
        <w:pStyle w:val="Heading1"/>
      </w:pPr>
      <w:r>
        <w:t>Week</w:t>
      </w:r>
      <w:bookmarkEnd w:id="13"/>
      <w:r w:rsidR="00F0021F">
        <w:t xml:space="preserve"> 4</w:t>
      </w:r>
    </w:p>
    <w:p w14:paraId="0790F5B0" w14:textId="77777777" w:rsidR="00FE4316" w:rsidRDefault="144C6F7C" w:rsidP="00FE4316">
      <w:r>
        <w:t xml:space="preserve">Some overview of the topics covered by the lecture and the exercises. Not too much, may be a paragraph. </w:t>
      </w:r>
    </w:p>
    <w:p w14:paraId="5F2E21F9" w14:textId="5D50E900" w:rsidR="00FE4316" w:rsidRDefault="00F0021F" w:rsidP="00FE4316">
      <w:pPr>
        <w:pStyle w:val="Heading2"/>
      </w:pPr>
      <w:bookmarkStart w:id="14" w:name="_Toc431296404"/>
      <w:r>
        <w:t>Exercise</w:t>
      </w:r>
      <w:r w:rsidR="144C6F7C">
        <w:t xml:space="preserve"> 1</w:t>
      </w:r>
      <w:bookmarkEnd w:id="14"/>
    </w:p>
    <w:p w14:paraId="163D12D0" w14:textId="77777777" w:rsidR="006645F9" w:rsidRDefault="00F0021F" w:rsidP="006645F9">
      <w:pPr>
        <w:pStyle w:val="Heading2"/>
      </w:pPr>
      <w:r>
        <w:t xml:space="preserve">Explain the mistake in the following code: </w:t>
      </w:r>
    </w:p>
    <w:p w14:paraId="3A0769C7" w14:textId="77777777" w:rsidR="006645F9" w:rsidRDefault="00F0021F" w:rsidP="006645F9">
      <w:pPr>
        <w:pStyle w:val="Heading2"/>
      </w:pPr>
      <w:r>
        <w:t xml:space="preserve">radius = input("Radius:") </w:t>
      </w:r>
    </w:p>
    <w:p w14:paraId="423004C6" w14:textId="77777777" w:rsidR="006645F9" w:rsidRDefault="00F0021F" w:rsidP="006645F9">
      <w:pPr>
        <w:pStyle w:val="Heading2"/>
      </w:pPr>
      <w:r>
        <w:t xml:space="preserve">x = 3.14 </w:t>
      </w:r>
    </w:p>
    <w:p w14:paraId="550DA4AA" w14:textId="77777777" w:rsidR="006645F9" w:rsidRDefault="00F0021F" w:rsidP="006645F9">
      <w:pPr>
        <w:pStyle w:val="Heading2"/>
      </w:pPr>
      <w:r>
        <w:t xml:space="preserve">pi = x </w:t>
      </w:r>
    </w:p>
    <w:p w14:paraId="62C095B5" w14:textId="0BAA04F2" w:rsidR="00F0021F" w:rsidRDefault="00F0021F" w:rsidP="006645F9">
      <w:pPr>
        <w:pStyle w:val="Heading2"/>
      </w:pPr>
      <w:r>
        <w:t>area = pi * radius ** 2</w:t>
      </w:r>
    </w:p>
    <w:p w14:paraId="148C6A0B" w14:textId="79673514" w:rsidR="006645F9" w:rsidRDefault="006645F9" w:rsidP="006645F9">
      <w:pPr>
        <w:pStyle w:val="Heading2"/>
      </w:pPr>
      <w:r>
        <w:t>Answer:</w:t>
      </w:r>
    </w:p>
    <w:p w14:paraId="076C2D37" w14:textId="312BA1F5" w:rsidR="006645F9" w:rsidRPr="006645F9" w:rsidRDefault="006645F9" w:rsidP="006645F9">
      <w:r>
        <w:rPr>
          <w:rFonts w:ascii="Helvetica" w:hAnsi="Helvetica" w:cs="Helvetica"/>
          <w:color w:val="404040"/>
          <w:shd w:val="clear" w:color="auto" w:fill="FFFFFF"/>
        </w:rPr>
        <w:t>Because the value for radius will be read as a string.</w:t>
      </w:r>
    </w:p>
    <w:p w14:paraId="5AF3B44F" w14:textId="3515AC29" w:rsidR="00FE4316" w:rsidRDefault="144C6F7C" w:rsidP="00FE4316">
      <w:pPr>
        <w:pStyle w:val="Heading2"/>
      </w:pPr>
      <w:bookmarkStart w:id="15" w:name="_Toc431296405"/>
      <w:r>
        <w:t>Exercise</w:t>
      </w:r>
      <w:bookmarkEnd w:id="15"/>
      <w:r w:rsidR="00B65921">
        <w:t xml:space="preserve"> 2</w:t>
      </w:r>
    </w:p>
    <w:p w14:paraId="343555C8" w14:textId="77777777" w:rsidR="006645F9" w:rsidRDefault="006645F9" w:rsidP="006645F9">
      <w:pPr>
        <w:pStyle w:val="Heading2"/>
      </w:pPr>
      <w:r>
        <w:t xml:space="preserve">Explain the mistake in the following code: </w:t>
      </w:r>
    </w:p>
    <w:p w14:paraId="27AD12BC" w14:textId="77777777" w:rsidR="006645F9" w:rsidRDefault="006645F9" w:rsidP="006645F9">
      <w:pPr>
        <w:pStyle w:val="Heading2"/>
      </w:pPr>
      <w:r>
        <w:t xml:space="preserve">x = 4 </w:t>
      </w:r>
    </w:p>
    <w:p w14:paraId="74D871AD" w14:textId="77777777" w:rsidR="006645F9" w:rsidRDefault="006645F9" w:rsidP="006645F9">
      <w:pPr>
        <w:pStyle w:val="Heading2"/>
      </w:pPr>
      <w:r>
        <w:t xml:space="preserve">y = 5 </w:t>
      </w:r>
    </w:p>
    <w:p w14:paraId="41F3060D" w14:textId="1099FC31" w:rsidR="006645F9" w:rsidRDefault="006645F9" w:rsidP="006645F9">
      <w:pPr>
        <w:pStyle w:val="Heading2"/>
      </w:pPr>
      <w:r>
        <w:t>a = 3(x + y)</w:t>
      </w:r>
    </w:p>
    <w:p w14:paraId="7E6C93AD" w14:textId="7A69ED6B" w:rsidR="006645F9" w:rsidRDefault="006645F9" w:rsidP="006645F9">
      <w:pPr>
        <w:pStyle w:val="Heading2"/>
      </w:pPr>
      <w:r>
        <w:t>Answer:</w:t>
      </w:r>
    </w:p>
    <w:p w14:paraId="4CC62D16" w14:textId="0A34BE2D" w:rsidR="006645F9" w:rsidRPr="006645F9" w:rsidRDefault="006645F9" w:rsidP="006645F9">
      <w:r>
        <w:rPr>
          <w:rFonts w:ascii="Segoe UI" w:hAnsi="Segoe UI" w:cs="Segoe UI"/>
          <w:color w:val="1C1C1C"/>
          <w:sz w:val="21"/>
          <w:szCs w:val="21"/>
          <w:shd w:val="clear" w:color="auto" w:fill="FFFFFF"/>
        </w:rPr>
        <w:t>Line 3 should be a = 3 * (x + y). It has to contain the * to multiply, otherwise it won't work.</w:t>
      </w:r>
    </w:p>
    <w:p w14:paraId="4121E506" w14:textId="575DA5E4" w:rsidR="00FE4316" w:rsidRDefault="144C6F7C" w:rsidP="00FE4316">
      <w:pPr>
        <w:pStyle w:val="Heading2"/>
      </w:pPr>
      <w:bookmarkStart w:id="16" w:name="_Toc431296406"/>
      <w:r>
        <w:t>Exercise</w:t>
      </w:r>
      <w:bookmarkEnd w:id="16"/>
      <w:r w:rsidR="00B65921">
        <w:t xml:space="preserve"> 3</w:t>
      </w:r>
    </w:p>
    <w:p w14:paraId="1CC8EF5A" w14:textId="77777777" w:rsidR="00B65921" w:rsidRDefault="006645F9" w:rsidP="006645F9">
      <w:pPr>
        <w:pStyle w:val="Heading2"/>
      </w:pPr>
      <w:r>
        <w:t xml:space="preserve">Explain the mistake in the following code: </w:t>
      </w:r>
    </w:p>
    <w:p w14:paraId="69C9F01A" w14:textId="1E96DDD5" w:rsidR="006645F9" w:rsidRDefault="006645F9" w:rsidP="006645F9">
      <w:pPr>
        <w:pStyle w:val="Heading2"/>
      </w:pPr>
      <w:r>
        <w:t>radius = input(float("Enter the radius:"))</w:t>
      </w:r>
    </w:p>
    <w:p w14:paraId="1291B384" w14:textId="22F517FF" w:rsidR="006645F9" w:rsidRDefault="006645F9" w:rsidP="006645F9">
      <w:pPr>
        <w:pStyle w:val="Heading2"/>
      </w:pPr>
      <w:r>
        <w:t>Answer:</w:t>
      </w:r>
    </w:p>
    <w:p w14:paraId="2FA665A2" w14:textId="7857A496" w:rsidR="006645F9" w:rsidRDefault="00B65921" w:rsidP="006645F9">
      <w:pPr>
        <w:rPr>
          <w:rFonts w:ascii="Segoe UI" w:hAnsi="Segoe UI" w:cs="Segoe UI"/>
          <w:color w:val="1C1C1C"/>
          <w:sz w:val="21"/>
          <w:szCs w:val="21"/>
          <w:shd w:val="clear" w:color="auto" w:fill="FFFFFF"/>
        </w:rPr>
      </w:pPr>
      <w:r>
        <w:rPr>
          <w:rFonts w:ascii="Segoe UI" w:hAnsi="Segoe UI" w:cs="Segoe UI"/>
          <w:color w:val="1C1C1C"/>
          <w:sz w:val="21"/>
          <w:szCs w:val="21"/>
          <w:shd w:val="clear" w:color="auto" w:fill="FFFFFF"/>
        </w:rPr>
        <w:t>Should be radius = float(input("Enter the radius:"))</w:t>
      </w:r>
      <w:r>
        <w:rPr>
          <w:rFonts w:ascii="Segoe UI" w:hAnsi="Segoe UI" w:cs="Segoe UI"/>
          <w:color w:val="1C1C1C"/>
          <w:sz w:val="21"/>
          <w:szCs w:val="21"/>
        </w:rPr>
        <w:br/>
      </w:r>
      <w:r>
        <w:rPr>
          <w:rFonts w:ascii="Segoe UI" w:hAnsi="Segoe UI" w:cs="Segoe UI"/>
          <w:color w:val="1C1C1C"/>
          <w:sz w:val="21"/>
          <w:szCs w:val="21"/>
          <w:shd w:val="clear" w:color="auto" w:fill="FFFFFF"/>
        </w:rPr>
        <w:t>Float should come first, then input. Example: float(input())</w:t>
      </w:r>
    </w:p>
    <w:p w14:paraId="6FA0DE7E" w14:textId="636ABBB7" w:rsidR="00B65921" w:rsidRDefault="00B65921" w:rsidP="00B65921">
      <w:pPr>
        <w:pStyle w:val="Heading2"/>
        <w:rPr>
          <w:shd w:val="clear" w:color="auto" w:fill="FFFFFF"/>
        </w:rPr>
      </w:pPr>
      <w:r>
        <w:rPr>
          <w:shd w:val="clear" w:color="auto" w:fill="FFFFFF"/>
        </w:rPr>
        <w:t>Exercise 4</w:t>
      </w:r>
    </w:p>
    <w:p w14:paraId="6A7E67A9" w14:textId="77777777" w:rsidR="00B65921" w:rsidRDefault="00B65921" w:rsidP="00B65921">
      <w:pPr>
        <w:pStyle w:val="Heading2"/>
      </w:pPr>
      <w:r>
        <w:t xml:space="preserve">Why does this code not calculate the average? </w:t>
      </w:r>
    </w:p>
    <w:p w14:paraId="10B047D4" w14:textId="1A489538" w:rsidR="00B65921" w:rsidRDefault="00B65921" w:rsidP="00B65921">
      <w:pPr>
        <w:pStyle w:val="Heading2"/>
      </w:pPr>
      <w:r>
        <w:t>print(3 + 4 + 5 / 3)</w:t>
      </w:r>
    </w:p>
    <w:p w14:paraId="6D914794" w14:textId="0A5F8C29" w:rsidR="00B65921" w:rsidRDefault="00B65921" w:rsidP="00B65921">
      <w:pPr>
        <w:pStyle w:val="Heading2"/>
      </w:pPr>
      <w:r>
        <w:t>Answer:</w:t>
      </w:r>
    </w:p>
    <w:p w14:paraId="0E90A8C2" w14:textId="4158E892" w:rsidR="001914B7" w:rsidRDefault="00F254E9" w:rsidP="001914B7">
      <w:r>
        <w:t xml:space="preserve">Because </w:t>
      </w:r>
      <w:r w:rsidR="006C51DC">
        <w:t>the program first divides 5 and that summarizes it with other integers. W</w:t>
      </w:r>
      <w:r>
        <w:t>e should take 3+4+5 in individual brackets. Example: print((3+4+5)/3)</w:t>
      </w:r>
    </w:p>
    <w:p w14:paraId="02C89A44" w14:textId="7E397E2F" w:rsidR="00F254E9" w:rsidRDefault="00F254E9" w:rsidP="00F254E9">
      <w:pPr>
        <w:pStyle w:val="Heading2"/>
      </w:pPr>
      <w:r>
        <w:t>Exercise 5</w:t>
      </w:r>
    </w:p>
    <w:p w14:paraId="4C6EF6E7" w14:textId="77777777" w:rsidR="00F254E9" w:rsidRDefault="00F254E9" w:rsidP="00F254E9">
      <w:pPr>
        <w:pStyle w:val="Heading2"/>
      </w:pPr>
      <w:r>
        <w:t xml:space="preserve">Consider the following code: </w:t>
      </w:r>
    </w:p>
    <w:p w14:paraId="011C25AB" w14:textId="77777777" w:rsidR="00F254E9" w:rsidRDefault="00F254E9" w:rsidP="00F254E9">
      <w:pPr>
        <w:pStyle w:val="Heading2"/>
      </w:pPr>
      <w:r>
        <w:t xml:space="preserve">x = 19.93 </w:t>
      </w:r>
    </w:p>
    <w:p w14:paraId="7EAACE33" w14:textId="615BF232" w:rsidR="00F254E9" w:rsidRDefault="00F254E9" w:rsidP="00F254E9">
      <w:pPr>
        <w:pStyle w:val="Heading2"/>
      </w:pPr>
      <w:r>
        <w:t>y = 20.00</w:t>
      </w:r>
    </w:p>
    <w:p w14:paraId="43BB56E9" w14:textId="77777777" w:rsidR="00F254E9" w:rsidRDefault="00F254E9" w:rsidP="00F254E9">
      <w:pPr>
        <w:pStyle w:val="Heading2"/>
      </w:pPr>
      <w:r>
        <w:t xml:space="preserve">z = y – x </w:t>
      </w:r>
    </w:p>
    <w:p w14:paraId="7C23D5C3" w14:textId="6736FE01" w:rsidR="00F254E9" w:rsidRDefault="00F254E9" w:rsidP="00F254E9">
      <w:pPr>
        <w:pStyle w:val="Heading2"/>
      </w:pPr>
      <w:r>
        <w:t xml:space="preserve">print(z) </w:t>
      </w:r>
    </w:p>
    <w:p w14:paraId="4E259A36" w14:textId="77777777" w:rsidR="00F254E9" w:rsidRDefault="00F254E9" w:rsidP="00F254E9">
      <w:pPr>
        <w:pStyle w:val="Heading2"/>
      </w:pPr>
      <w:r>
        <w:t>The output is 0.0700000000028</w:t>
      </w:r>
    </w:p>
    <w:p w14:paraId="542DBFAC" w14:textId="4CCABE5B" w:rsidR="00F254E9" w:rsidRDefault="00F254E9" w:rsidP="00F254E9">
      <w:pPr>
        <w:pStyle w:val="Heading2"/>
      </w:pPr>
      <w:r>
        <w:t>Why is that so? Improve the code so that the output is to two decimal places.</w:t>
      </w:r>
    </w:p>
    <w:p w14:paraId="65C698DD" w14:textId="34003135" w:rsidR="00F254E9" w:rsidRDefault="00F254E9" w:rsidP="00F254E9"/>
    <w:p w14:paraId="066C8B5C" w14:textId="23C1269E" w:rsidR="006C51DC" w:rsidRDefault="006C51DC" w:rsidP="006C51DC">
      <w:pPr>
        <w:pStyle w:val="Heading2"/>
      </w:pPr>
      <w:r>
        <w:t>Answer:</w:t>
      </w:r>
    </w:p>
    <w:p w14:paraId="43F3328C" w14:textId="493C118B" w:rsidR="006C51DC" w:rsidRDefault="006C51DC" w:rsidP="006C51DC">
      <w:r>
        <w:t xml:space="preserve">Because the </w:t>
      </w:r>
      <w:r w:rsidR="001E431C">
        <w:t>absence of fractions in binary creates the need for a special math module to perform the massive amount of work needed to compute in decimal fractions or very small numbers.</w:t>
      </w:r>
    </w:p>
    <w:p w14:paraId="2079D365" w14:textId="5D92DB21" w:rsidR="001E431C" w:rsidRDefault="00F3226B" w:rsidP="006C51DC">
      <w:r>
        <w:t>It should look like that:</w:t>
      </w:r>
    </w:p>
    <w:p w14:paraId="02048515" w14:textId="29F36485" w:rsidR="00F3226B" w:rsidRPr="006C51DC" w:rsidRDefault="00F3226B" w:rsidP="006C51DC">
      <w:r>
        <w:rPr>
          <w:noProof/>
          <w:lang w:val="en-GB" w:eastAsia="en-GB"/>
        </w:rPr>
        <w:drawing>
          <wp:inline distT="0" distB="0" distL="0" distR="0" wp14:anchorId="796411E3" wp14:editId="3D968BB1">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600450"/>
                    </a:xfrm>
                    <a:prstGeom prst="rect">
                      <a:avLst/>
                    </a:prstGeom>
                  </pic:spPr>
                </pic:pic>
              </a:graphicData>
            </a:graphic>
          </wp:inline>
        </w:drawing>
      </w:r>
    </w:p>
    <w:p w14:paraId="0E903BB2" w14:textId="77777777" w:rsidR="00B65921" w:rsidRPr="006645F9" w:rsidRDefault="00B65921" w:rsidP="006645F9"/>
    <w:p w14:paraId="00A7028F" w14:textId="174D5E5F" w:rsidR="004E0A9D" w:rsidRDefault="00F3226B" w:rsidP="004E0A9D">
      <w:bookmarkStart w:id="17" w:name="_GoBack"/>
      <w:bookmarkEnd w:id="17"/>
      <w:r>
        <w:t xml:space="preserve"> </w:t>
      </w:r>
    </w:p>
    <w:p w14:paraId="2219D32F" w14:textId="77777777" w:rsidR="00B2656D" w:rsidRDefault="00B2656D" w:rsidP="004E0A9D"/>
    <w:p w14:paraId="53C7847F" w14:textId="77777777" w:rsidR="00B2656D" w:rsidRDefault="00B2656D" w:rsidP="004E0A9D"/>
    <w:p w14:paraId="2832D9FC" w14:textId="77777777" w:rsidR="00B2656D" w:rsidRDefault="00B2656D" w:rsidP="004E0A9D"/>
    <w:p w14:paraId="41E1729C" w14:textId="77777777" w:rsidR="00B2656D" w:rsidRDefault="00B2656D" w:rsidP="004E0A9D"/>
    <w:p w14:paraId="00F6B141" w14:textId="77777777" w:rsidR="00B2656D" w:rsidRDefault="00B2656D" w:rsidP="004E0A9D"/>
    <w:p w14:paraId="12FAB148" w14:textId="77777777" w:rsidR="00B2656D" w:rsidRDefault="00B2656D" w:rsidP="004E0A9D"/>
    <w:p w14:paraId="366FC025" w14:textId="77777777" w:rsidR="00B2656D" w:rsidRDefault="00B2656D" w:rsidP="004E0A9D"/>
    <w:p w14:paraId="782B1821" w14:textId="77777777" w:rsidR="00B2656D" w:rsidRDefault="00B2656D" w:rsidP="004E0A9D"/>
    <w:p w14:paraId="2849937D" w14:textId="77777777" w:rsidR="00B2656D" w:rsidRDefault="00B2656D" w:rsidP="004E0A9D"/>
    <w:p w14:paraId="29ABF2A9" w14:textId="77777777" w:rsidR="00B2656D" w:rsidRDefault="00B2656D" w:rsidP="004E0A9D"/>
    <w:p w14:paraId="4489057A" w14:textId="77777777" w:rsidR="004E0A9D" w:rsidRDefault="144C6F7C" w:rsidP="004E0A9D">
      <w:r>
        <w:t xml:space="preserve">Example description of an exercise: </w:t>
      </w:r>
    </w:p>
    <w:p w14:paraId="57A3E91E" w14:textId="77777777" w:rsidR="004E0A9D" w:rsidRPr="004E0A9D" w:rsidRDefault="004E0A9D" w:rsidP="004E0A9D">
      <w:r>
        <w:rPr>
          <w:noProof/>
          <w:lang w:val="en-GB" w:eastAsia="en-GB"/>
        </w:rPr>
        <w:drawing>
          <wp:inline distT="0" distB="0" distL="0" distR="0" wp14:anchorId="50D4CCA7" wp14:editId="0EBC0487">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17">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14:paraId="46330EE5" w14:textId="77777777" w:rsidR="00FE4316" w:rsidRPr="00FE4316" w:rsidRDefault="00FE4316" w:rsidP="00FE4316"/>
    <w:p w14:paraId="2FCF4FB8" w14:textId="77777777" w:rsidR="00FE4316" w:rsidRDefault="00FE4316" w:rsidP="00FE4316"/>
    <w:p w14:paraId="3F32083B" w14:textId="77777777" w:rsidR="00FE4316" w:rsidRPr="00FE4316" w:rsidRDefault="00FE4316" w:rsidP="00FE4316">
      <w:pPr>
        <w:pStyle w:val="Heading2"/>
      </w:pPr>
    </w:p>
    <w:p w14:paraId="7D7296B9" w14:textId="77777777" w:rsidR="005B5242" w:rsidRDefault="005B5242"/>
    <w:sectPr w:rsidR="005B5242">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90EC8" w14:textId="77777777" w:rsidR="00D948E4" w:rsidRDefault="00D948E4">
      <w:pPr>
        <w:spacing w:after="0" w:line="240" w:lineRule="auto"/>
      </w:pPr>
      <w:r>
        <w:separator/>
      </w:r>
    </w:p>
  </w:endnote>
  <w:endnote w:type="continuationSeparator" w:id="0">
    <w:p w14:paraId="44DFD954" w14:textId="77777777" w:rsidR="00D948E4" w:rsidRDefault="00D9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DDE7" w14:textId="77777777" w:rsidR="005B5242" w:rsidRDefault="005B5242">
    <w:pPr>
      <w:jc w:val="right"/>
    </w:pPr>
  </w:p>
  <w:p w14:paraId="0261DAC3"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F121745" w14:textId="77777777" w:rsidR="005B5242" w:rsidRDefault="00B2656D">
    <w:pPr>
      <w:jc w:val="right"/>
    </w:pPr>
    <w:r>
      <w:rPr>
        <w:noProof/>
        <w:lang w:val="en-GB" w:eastAsia="en-GB"/>
      </w:rPr>
      <mc:AlternateContent>
        <mc:Choice Requires="wpg">
          <w:drawing>
            <wp:inline distT="0" distB="0" distL="0" distR="0" wp14:anchorId="599FF75D" wp14:editId="68E19734">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81E820"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413A741" w14:textId="77777777" w:rsidR="005B5242" w:rsidRDefault="005B5242">
    <w:pPr>
      <w:pStyle w:val="NoSpacing"/>
      <w:rPr>
        <w:sz w:val="2"/>
        <w:szCs w:val="2"/>
      </w:rPr>
    </w:pPr>
  </w:p>
  <w:p w14:paraId="31045CD4" w14:textId="77777777" w:rsidR="005B5242" w:rsidRDefault="005B5242"/>
  <w:p w14:paraId="0F6A005E" w14:textId="77777777" w:rsidR="005B5242" w:rsidRDefault="005B5242"/>
  <w:p w14:paraId="709CD755" w14:textId="77777777" w:rsidR="005B5242" w:rsidRDefault="005B5242"/>
  <w:p w14:paraId="4BFDD921" w14:textId="77777777" w:rsidR="00DB6F31" w:rsidRDefault="00DB6F3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14:paraId="113260B5" w14:textId="1BC8516D" w:rsidR="00B0543B" w:rsidRDefault="00B0543B">
        <w:pPr>
          <w:pStyle w:val="Footer"/>
          <w:jc w:val="right"/>
        </w:pPr>
        <w:r>
          <w:fldChar w:fldCharType="begin"/>
        </w:r>
        <w:r>
          <w:instrText xml:space="preserve"> PAGE   \* MERGEFORMAT </w:instrText>
        </w:r>
        <w:r>
          <w:fldChar w:fldCharType="separate"/>
        </w:r>
        <w:r w:rsidR="00A934AC">
          <w:rPr>
            <w:noProof/>
          </w:rPr>
          <w:t>14</w:t>
        </w:r>
        <w:r>
          <w:rPr>
            <w:noProof/>
          </w:rPr>
          <w:fldChar w:fldCharType="end"/>
        </w:r>
      </w:p>
    </w:sdtContent>
  </w:sdt>
  <w:p w14:paraId="54B4A8BD" w14:textId="77777777" w:rsidR="00DB6F31" w:rsidRDefault="00DB6F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0B20E" w14:textId="77777777" w:rsidR="00D948E4" w:rsidRDefault="00D948E4">
      <w:pPr>
        <w:spacing w:after="0" w:line="240" w:lineRule="auto"/>
      </w:pPr>
      <w:r>
        <w:separator/>
      </w:r>
    </w:p>
  </w:footnote>
  <w:footnote w:type="continuationSeparator" w:id="0">
    <w:p w14:paraId="1131E2CF" w14:textId="77777777" w:rsidR="00D948E4" w:rsidRDefault="00D9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7A080D8B" w14:textId="77777777" w:rsidR="005B5242" w:rsidRDefault="00D948E4">
        <w:pPr>
          <w:spacing w:after="0"/>
          <w:jc w:val="center"/>
          <w:rPr>
            <w:color w:val="E4E9EF" w:themeColor="background2"/>
          </w:rPr>
        </w:pPr>
        <w:r>
          <w:rPr>
            <w:color w:val="6076B4" w:themeColor="accent1"/>
            <w:lang w:val="en-GB"/>
          </w:rPr>
          <w:t>Logbook for ISD</w:t>
        </w:r>
      </w:p>
    </w:sdtContent>
  </w:sdt>
  <w:p w14:paraId="21FC89E1"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7042444B" w14:textId="77777777" w:rsidR="00DB6F31" w:rsidRDefault="00DB6F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BAA"/>
    <w:multiLevelType w:val="hybridMultilevel"/>
    <w:tmpl w:val="8E524338"/>
    <w:lvl w:ilvl="0" w:tplc="AB4E6D88">
      <w:start w:val="1"/>
      <w:numFmt w:val="decimal"/>
      <w:lvlText w:val="%1)"/>
      <w:lvlJc w:val="left"/>
      <w:pPr>
        <w:ind w:left="720" w:hanging="360"/>
      </w:pPr>
      <w:rPr>
        <w:rFonts w:asciiTheme="majorHAnsi" w:eastAsiaTheme="majorEastAsia" w:hAnsiTheme="majorHAnsi" w:cstheme="majorBidi" w:hint="default"/>
        <w:color w:val="2F5897" w:themeColor="text2"/>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B07C8"/>
    <w:multiLevelType w:val="hybridMultilevel"/>
    <w:tmpl w:val="2F261A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EE716B"/>
    <w:multiLevelType w:val="hybridMultilevel"/>
    <w:tmpl w:val="CFB84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115A74"/>
    <w:multiLevelType w:val="hybridMultilevel"/>
    <w:tmpl w:val="AF8C2B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494DAC"/>
    <w:multiLevelType w:val="hybridMultilevel"/>
    <w:tmpl w:val="07EADAD4"/>
    <w:lvl w:ilvl="0" w:tplc="83EA25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40FF1"/>
    <w:rsid w:val="000B5AFB"/>
    <w:rsid w:val="001914B7"/>
    <w:rsid w:val="001B7880"/>
    <w:rsid w:val="001C129B"/>
    <w:rsid w:val="001E431C"/>
    <w:rsid w:val="002848B3"/>
    <w:rsid w:val="00313230"/>
    <w:rsid w:val="00381420"/>
    <w:rsid w:val="00491F16"/>
    <w:rsid w:val="004E0A9D"/>
    <w:rsid w:val="004F01C1"/>
    <w:rsid w:val="005365F8"/>
    <w:rsid w:val="005B5242"/>
    <w:rsid w:val="005C35CB"/>
    <w:rsid w:val="006645F9"/>
    <w:rsid w:val="006C51DC"/>
    <w:rsid w:val="00813C23"/>
    <w:rsid w:val="008B3DB0"/>
    <w:rsid w:val="00941A7B"/>
    <w:rsid w:val="00A51DA7"/>
    <w:rsid w:val="00A934AC"/>
    <w:rsid w:val="00B0543B"/>
    <w:rsid w:val="00B2656D"/>
    <w:rsid w:val="00B65921"/>
    <w:rsid w:val="00BA5383"/>
    <w:rsid w:val="00BD30DB"/>
    <w:rsid w:val="00C179AA"/>
    <w:rsid w:val="00D61039"/>
    <w:rsid w:val="00D948E4"/>
    <w:rsid w:val="00DB6F31"/>
    <w:rsid w:val="00DF7B84"/>
    <w:rsid w:val="00E9321E"/>
    <w:rsid w:val="00E936EB"/>
    <w:rsid w:val="00F0021F"/>
    <w:rsid w:val="00F254E9"/>
    <w:rsid w:val="00F3226B"/>
    <w:rsid w:val="00FE4316"/>
    <w:rsid w:val="144C6F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666363"/>
  <w15:docId w15:val="{FC98D00E-1A1E-46F0-9D16-715B683F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character" w:customStyle="1" w:styleId="normaltextrun">
    <w:name w:val="normaltextrun"/>
    <w:basedOn w:val="DefaultParagraphFont"/>
    <w:rsid w:val="00E936EB"/>
  </w:style>
  <w:style w:type="character" w:customStyle="1" w:styleId="contextualspellingandgrammarerror">
    <w:name w:val="contextualspellingandgrammarerror"/>
    <w:basedOn w:val="DefaultParagraphFont"/>
    <w:rsid w:val="00E936EB"/>
  </w:style>
  <w:style w:type="character" w:customStyle="1" w:styleId="eop">
    <w:name w:val="eop"/>
    <w:basedOn w:val="DefaultParagraphFont"/>
    <w:rsid w:val="00E9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F20114" w:rsidRDefault="00F20114">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F20114" w:rsidRDefault="00F20114">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14"/>
    <w:rsid w:val="00F20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9AEEA9F8-7D11-4346-8281-0FA96B75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TotalTime>
  <Pages>16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Yeva Dyomina 21364018</dc:subject>
  <dc:creator>Yeva Dyomina</dc:creator>
  <cp:lastModifiedBy>Yeva Dyomina</cp:lastModifiedBy>
  <cp:revision>2</cp:revision>
  <cp:lastPrinted>2009-08-05T20:41:00Z</cp:lastPrinted>
  <dcterms:created xsi:type="dcterms:W3CDTF">2018-10-18T10:21:00Z</dcterms:created>
  <dcterms:modified xsi:type="dcterms:W3CDTF">2018-10-18T10:21:00Z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